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97" w:rsidRDefault="00287748">
      <w:pPr>
        <w:pStyle w:val="ContactInfo"/>
        <w:rPr>
          <w:rStyle w:val="Emphasis"/>
        </w:rPr>
      </w:pPr>
      <w:bookmarkStart w:id="0" w:name="_GoBack"/>
      <w:bookmarkEnd w:id="0"/>
      <w:r>
        <w:rPr>
          <w:rStyle w:val="Emphasis"/>
        </w:rPr>
        <w:t>nineshkv@gmail.com</w:t>
      </w:r>
    </w:p>
    <w:p w:rsidR="004A2D97" w:rsidRPr="00E94CAC" w:rsidRDefault="00E94CAC">
      <w:pPr>
        <w:pStyle w:val="ContactInfo"/>
        <w:rPr>
          <w:rStyle w:val="Emphasis"/>
        </w:rPr>
      </w:pPr>
      <w:r w:rsidRPr="00E94CAC">
        <w:rPr>
          <w:rStyle w:val="Emphasis"/>
        </w:rPr>
        <w:t>Contact No. +966 592400767</w:t>
      </w:r>
    </w:p>
    <w:p w:rsidR="004A2D97" w:rsidRDefault="004571BF">
      <w:pPr>
        <w:pStyle w:val="Name"/>
        <w:pBdr>
          <w:top w:val="single" w:sz="4" w:space="4" w:color="auto"/>
        </w:pBdr>
      </w:pPr>
      <w:sdt>
        <w:sdtPr>
          <w:alias w:val="Your Name"/>
          <w:tag w:val=""/>
          <w:id w:val="1197042864"/>
          <w:placeholder>
            <w:docPart w:val="F17E934FF3D24304A19F9EF83FF93EA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F4D02">
            <w:t>Ninesh Varghese</w:t>
          </w:r>
        </w:sdtContent>
      </w:sdt>
    </w:p>
    <w:tbl>
      <w:tblPr>
        <w:tblStyle w:val="ResumeTable"/>
        <w:tblW w:w="5000" w:type="pct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  <w:tblDescription w:val="Resume"/>
      </w:tblPr>
      <w:tblGrid>
        <w:gridCol w:w="1980"/>
        <w:gridCol w:w="270"/>
        <w:gridCol w:w="7830"/>
      </w:tblGrid>
      <w:tr w:rsidR="001F4D02" w:rsidTr="00A41A9D">
        <w:tc>
          <w:tcPr>
            <w:tcW w:w="1980" w:type="dxa"/>
          </w:tcPr>
          <w:p w:rsidR="001F4D02" w:rsidRDefault="001F4D02" w:rsidP="001F4D02">
            <w:pPr>
              <w:pStyle w:val="Heading1"/>
            </w:pPr>
            <w:r>
              <w:t>objective</w:t>
            </w:r>
          </w:p>
        </w:tc>
        <w:tc>
          <w:tcPr>
            <w:tcW w:w="270" w:type="dxa"/>
          </w:tcPr>
          <w:p w:rsidR="001F4D02" w:rsidRDefault="001F4D02" w:rsidP="001F4D02"/>
        </w:tc>
        <w:tc>
          <w:tcPr>
            <w:tcW w:w="7830" w:type="dxa"/>
          </w:tcPr>
          <w:p w:rsidR="001F4D02" w:rsidRPr="00CA03CD" w:rsidRDefault="001F4D02" w:rsidP="001F4D02">
            <w:pPr>
              <w:rPr>
                <w:rFonts w:ascii="Arial" w:hAnsi="Arial" w:cs="Aharoni"/>
                <w:sz w:val="22"/>
                <w:szCs w:val="22"/>
              </w:rPr>
            </w:pPr>
            <w:r w:rsidRPr="00CA03CD">
              <w:rPr>
                <w:rFonts w:ascii="Arial" w:hAnsi="Arial" w:cs="Aharoni"/>
                <w:sz w:val="22"/>
                <w:szCs w:val="22"/>
              </w:rPr>
              <w:t>To secure a experience and potential as well as offer stability and challenging position career advancement. that would enrich my knowledge and utilize my skills</w:t>
            </w:r>
          </w:p>
        </w:tc>
      </w:tr>
      <w:tr w:rsidR="001F4D02" w:rsidTr="00A41A9D">
        <w:tc>
          <w:tcPr>
            <w:tcW w:w="1980" w:type="dxa"/>
          </w:tcPr>
          <w:p w:rsidR="001F4D02" w:rsidRDefault="001F4D02" w:rsidP="001F4D02">
            <w:pPr>
              <w:pStyle w:val="Heading1"/>
            </w:pPr>
            <w:r>
              <w:t>Education</w:t>
            </w:r>
          </w:p>
        </w:tc>
        <w:tc>
          <w:tcPr>
            <w:tcW w:w="270" w:type="dxa"/>
          </w:tcPr>
          <w:p w:rsidR="001F4D02" w:rsidRPr="00CA03CD" w:rsidRDefault="001F4D02" w:rsidP="001F4D02">
            <w:pPr>
              <w:rPr>
                <w:sz w:val="22"/>
                <w:szCs w:val="22"/>
              </w:rPr>
            </w:pPr>
          </w:p>
        </w:tc>
        <w:tc>
          <w:tcPr>
            <w:tcW w:w="7830" w:type="dxa"/>
          </w:tcPr>
          <w:sdt>
            <w:sdtPr>
              <w:rPr>
                <w:rFonts w:cs="Aharoni"/>
                <w:sz w:val="22"/>
                <w:szCs w:val="22"/>
              </w:rPr>
              <w:id w:val="1084486655"/>
            </w:sdtPr>
            <w:sdtEndPr/>
            <w:sdtContent>
              <w:sdt>
                <w:sdtPr>
                  <w:rPr>
                    <w:rFonts w:cs="Aharoni"/>
                    <w:sz w:val="22"/>
                    <w:szCs w:val="22"/>
                  </w:rPr>
                  <w:id w:val="-1973903857"/>
                  <w:placeholder>
                    <w:docPart w:val="4E396F09B1634AF6B3E2808B9F54EF91"/>
                  </w:placeholder>
                </w:sdtPr>
                <w:sdtEndPr/>
                <w:sdtContent>
                  <w:p w:rsidR="001F4D02" w:rsidRPr="00CA03CD" w:rsidRDefault="001F4D02" w:rsidP="001F4D02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cs="Aharoni"/>
                        <w:sz w:val="22"/>
                        <w:szCs w:val="22"/>
                      </w:rPr>
                    </w:pPr>
                    <w:r w:rsidRPr="00CA03CD">
                      <w:rPr>
                        <w:rFonts w:cs="Aharoni"/>
                        <w:sz w:val="22"/>
                        <w:szCs w:val="22"/>
                      </w:rPr>
                      <w:t>Bachelor of Commerce from Calicut University, March 2003.</w:t>
                    </w:r>
                  </w:p>
                </w:sdtContent>
              </w:sdt>
            </w:sdtContent>
          </w:sdt>
        </w:tc>
      </w:tr>
      <w:tr w:rsidR="001F4D02" w:rsidTr="00A41A9D">
        <w:tc>
          <w:tcPr>
            <w:tcW w:w="1980" w:type="dxa"/>
          </w:tcPr>
          <w:p w:rsidR="001F4D02" w:rsidRDefault="002B14FD" w:rsidP="006F7FB3">
            <w:pPr>
              <w:pStyle w:val="Heading1"/>
            </w:pPr>
            <w:r>
              <w:t>other qualification</w:t>
            </w:r>
          </w:p>
        </w:tc>
        <w:tc>
          <w:tcPr>
            <w:tcW w:w="270" w:type="dxa"/>
          </w:tcPr>
          <w:p w:rsidR="001F4D02" w:rsidRDefault="001F4D02" w:rsidP="006F7FB3"/>
        </w:tc>
        <w:tc>
          <w:tcPr>
            <w:tcW w:w="7830" w:type="dxa"/>
          </w:tcPr>
          <w:sdt>
            <w:sdtPr>
              <w:rPr>
                <w:rFonts w:cs="Aharoni"/>
              </w:rPr>
              <w:id w:val="-903525079"/>
            </w:sdtPr>
            <w:sdtEndPr/>
            <w:sdtContent>
              <w:sdt>
                <w:sdtPr>
                  <w:rPr>
                    <w:rFonts w:cs="Aharoni"/>
                  </w:rPr>
                  <w:id w:val="2078166358"/>
                  <w:placeholder>
                    <w:docPart w:val="F247A357157F4220BF50F5B8831443FC"/>
                  </w:placeholder>
                </w:sdtPr>
                <w:sdtEndPr/>
                <w:sdtContent>
                  <w:p w:rsidR="001F4D02" w:rsidRPr="00CA03CD" w:rsidRDefault="001F4D02" w:rsidP="006F7FB3">
                    <w:pPr>
                      <w:pStyle w:val="ListBullet"/>
                      <w:rPr>
                        <w:rFonts w:cs="Aharoni"/>
                      </w:rPr>
                    </w:pPr>
                    <w:r w:rsidRPr="00CA03CD">
                      <w:rPr>
                        <w:rFonts w:cs="Aharoni"/>
                      </w:rPr>
                      <w:t>One Year Diploma Course in Computer Application.</w:t>
                    </w:r>
                  </w:p>
                  <w:p w:rsidR="001F4D02" w:rsidRPr="00CA03CD" w:rsidRDefault="001F4D02" w:rsidP="001F4D02">
                    <w:pPr>
                      <w:pStyle w:val="ListBullet"/>
                      <w:numPr>
                        <w:ilvl w:val="0"/>
                        <w:numId w:val="0"/>
                      </w:numPr>
                      <w:ind w:left="360"/>
                      <w:rPr>
                        <w:rFonts w:cs="Aharoni"/>
                      </w:rPr>
                    </w:pPr>
                    <w:r w:rsidRPr="00CA03CD">
                      <w:rPr>
                        <w:rFonts w:ascii="Arial" w:hAnsi="Arial" w:cs="Aharoni"/>
                      </w:rPr>
                      <w:t>MS Office (Word, Excel, Mus.Drs.) Tally 5.4, 6.3, M.S.Access, Ex-Engine, Out Look Express &amp; Internet. Hard ware trouble Shooting/Programming CC++.Java</w:t>
                    </w:r>
                  </w:p>
                </w:sdtContent>
              </w:sdt>
              <w:sdt>
                <w:sdtPr>
                  <w:rPr>
                    <w:rFonts w:cs="Aharoni"/>
                  </w:rPr>
                  <w:id w:val="1405725109"/>
                  <w:placeholder>
                    <w:docPart w:val="F247A357157F4220BF50F5B8831443FC"/>
                  </w:placeholder>
                </w:sdtPr>
                <w:sdtEndPr/>
                <w:sdtContent>
                  <w:p w:rsidR="001F4D02" w:rsidRPr="00CA03CD" w:rsidRDefault="002B14FD" w:rsidP="002B14FD">
                    <w:pPr>
                      <w:pStyle w:val="ListBullet"/>
                      <w:rPr>
                        <w:rFonts w:cs="Aharoni"/>
                      </w:rPr>
                    </w:pPr>
                    <w:r w:rsidRPr="00CA03CD">
                      <w:rPr>
                        <w:rFonts w:cs="Aharoni"/>
                      </w:rPr>
                      <w:t>Typing Speed 45 W.P.M</w:t>
                    </w:r>
                  </w:p>
                </w:sdtContent>
              </w:sdt>
            </w:sdtContent>
          </w:sdt>
        </w:tc>
      </w:tr>
      <w:tr w:rsidR="001F4D02" w:rsidTr="00A41A9D">
        <w:tc>
          <w:tcPr>
            <w:tcW w:w="1980" w:type="dxa"/>
          </w:tcPr>
          <w:p w:rsidR="001F4D02" w:rsidRDefault="001F4D02" w:rsidP="001F4D02">
            <w:pPr>
              <w:pStyle w:val="Heading1"/>
            </w:pPr>
            <w:r>
              <w:t>Professional Experience</w:t>
            </w:r>
          </w:p>
        </w:tc>
        <w:tc>
          <w:tcPr>
            <w:tcW w:w="270" w:type="dxa"/>
          </w:tcPr>
          <w:p w:rsidR="001F4D02" w:rsidRDefault="001F4D02" w:rsidP="001F4D02"/>
        </w:tc>
        <w:tc>
          <w:tcPr>
            <w:tcW w:w="7830" w:type="dxa"/>
          </w:tcPr>
          <w:sdt>
            <w:sdtPr>
              <w:rPr>
                <w:b/>
                <w:bCs/>
                <w:caps/>
              </w:rPr>
              <w:id w:val="1883832687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</w:rPr>
                  <w:id w:val="-1020382880"/>
                  <w:placeholder>
                    <w:docPart w:val="D818A446A2D341DAAA0FC7D6C47D5484"/>
                  </w:placeholder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186AE1" w:rsidRPr="00BA630E" w:rsidRDefault="002B14FD" w:rsidP="00F32340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jc w:val="both"/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</w:pPr>
                    <w:r w:rsidRPr="00A41A9D">
                      <w:rPr>
                        <w:color w:val="auto"/>
                      </w:rPr>
                      <w:t xml:space="preserve"> </w:t>
                    </w:r>
                    <w:r w:rsidR="00186AE1" w:rsidRPr="00BA630E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10 Years’ Expe</w:t>
                    </w:r>
                    <w:r w:rsidR="009627DA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 xml:space="preserve">rience in </w:t>
                    </w:r>
                    <w:r w:rsidR="00C91FD4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Clerical</w:t>
                    </w:r>
                    <w:r w:rsidR="00186AE1" w:rsidRPr="00BA630E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/Secretarial/Document Controlling field (Engineering/Construction Industry).</w:t>
                    </w:r>
                  </w:p>
                  <w:p w:rsidR="00186AE1" w:rsidRDefault="00186AE1" w:rsidP="00F32340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jc w:val="both"/>
                      <w:rPr>
                        <w:color w:val="auto"/>
                      </w:rPr>
                    </w:pPr>
                  </w:p>
                  <w:p w:rsidR="001F4D02" w:rsidRDefault="00F32340" w:rsidP="00F32340">
                    <w:pPr>
                      <w:autoSpaceDE w:val="0"/>
                      <w:autoSpaceDN w:val="0"/>
                      <w:adjustRightInd w:val="0"/>
                      <w:spacing w:before="0" w:after="0" w:line="240" w:lineRule="auto"/>
                      <w:jc w:val="both"/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</w:pPr>
                    <w:r w:rsidRPr="00F32340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 xml:space="preserve"> Administrator</w:t>
                    </w:r>
                    <w:r w:rsidR="00C91FD4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 xml:space="preserve"> – Project Control</w:t>
                    </w:r>
                    <w:r w:rsidRPr="00F32340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, ABV R</w:t>
                    </w:r>
                    <w:r w:rsidR="005F7931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ock Group L</w:t>
                    </w:r>
                    <w:r w:rsidR="002B14FD" w:rsidRPr="00F32340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td.</w:t>
                    </w:r>
                    <w:r w:rsidRPr="00F32340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 xml:space="preserve"> – Saudi Arabia.</w:t>
                    </w:r>
                  </w:p>
                  <w:p w:rsidR="00867AD1" w:rsidRDefault="00867AD1" w:rsidP="00867AD1">
                    <w:pPr>
                      <w:pStyle w:val="ResumeText"/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</w:pPr>
                    <w:r w:rsidRPr="00A41A9D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Nov 2014 to ….</w:t>
                    </w:r>
                  </w:p>
                  <w:p w:rsidR="008E2909" w:rsidRPr="00AD27D8" w:rsidRDefault="008F5CAD" w:rsidP="00867AD1">
                    <w:pPr>
                      <w:pStyle w:val="ResumeText"/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 xml:space="preserve">Yasref Aramco </w:t>
                    </w:r>
                    <w:r w:rsidR="001E4340" w:rsidRPr="00AD27D8">
                      <w:rPr>
                        <w:rFonts w:ascii="Arial" w:hAnsi="Arial" w:cs="Arial"/>
                        <w:b/>
                        <w:color w:val="auto"/>
                        <w:sz w:val="22"/>
                        <w:szCs w:val="22"/>
                      </w:rPr>
                      <w:t>Project.</w:t>
                    </w:r>
                  </w:p>
                  <w:p w:rsidR="001F5686" w:rsidRPr="00A41A9D" w:rsidRDefault="001F5686" w:rsidP="001F5686">
                    <w:pPr>
                      <w:pStyle w:val="Heading7"/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</w:pPr>
                    <w:r w:rsidRPr="00A41A9D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Company </w:t>
                    </w:r>
                    <w:r w:rsidR="00DD7AEE" w:rsidRPr="00A41A9D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Profile:</w:t>
                    </w:r>
                    <w:r w:rsidRPr="00A41A9D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 xml:space="preserve">- </w:t>
                    </w:r>
                  </w:p>
                  <w:p w:rsidR="001F5686" w:rsidRPr="00A41A9D" w:rsidRDefault="001F5686" w:rsidP="001F5686">
                    <w:pPr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</w:pPr>
                    <w:r w:rsidRPr="00A41A9D">
                      <w:rPr>
                        <w:rFonts w:ascii="Arial" w:hAnsi="Arial" w:cs="Arial"/>
                        <w:color w:val="auto"/>
                        <w:sz w:val="22"/>
                        <w:szCs w:val="22"/>
                        <w:shd w:val="clear" w:color="auto" w:fill="EEEEEE"/>
                      </w:rPr>
                      <w:t>ABV Rock Group is a construction contractor that operates in several interlinked sectors covering buildings and civil works, and acts as a prin</w:t>
                    </w:r>
                    <w:r w:rsidR="00E52F86" w:rsidRPr="00A41A9D">
                      <w:rPr>
                        <w:rFonts w:ascii="Arial" w:hAnsi="Arial" w:cs="Arial"/>
                        <w:color w:val="auto"/>
                        <w:sz w:val="22"/>
                        <w:szCs w:val="22"/>
                        <w:shd w:val="clear" w:color="auto" w:fill="EEEEEE"/>
                      </w:rPr>
                      <w:t>cipal and specialist contractor in Oil and Gas</w:t>
                    </w:r>
                    <w:r w:rsidR="00A40874">
                      <w:rPr>
                        <w:rFonts w:ascii="Arial" w:hAnsi="Arial" w:cs="Arial"/>
                        <w:color w:val="auto"/>
                        <w:sz w:val="22"/>
                        <w:szCs w:val="22"/>
                        <w:shd w:val="clear" w:color="auto" w:fill="EEEEEE"/>
                      </w:rPr>
                      <w:t>/Ministry of Saudi Arabia etc.</w:t>
                    </w:r>
                  </w:p>
                  <w:p w:rsidR="007122E3" w:rsidRPr="00A41A9D" w:rsidRDefault="007122E3" w:rsidP="001F4D02">
                    <w:pPr>
                      <w:pStyle w:val="ResumeText"/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</w:pPr>
                    <w:r w:rsidRPr="00A41A9D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Responsibilities.</w:t>
                    </w:r>
                  </w:p>
                  <w:p w:rsidR="001F5686" w:rsidRPr="00CA03CD" w:rsidRDefault="001F5686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CA03CD">
                      <w:rPr>
                        <w:rFonts w:ascii="Arial" w:hAnsi="Arial" w:cs="Arial"/>
                        <w:szCs w:val="22"/>
                      </w:rPr>
                      <w:t>Prepare Weekly Executive Report.</w:t>
                    </w:r>
                  </w:p>
                  <w:p w:rsidR="001F5686" w:rsidRDefault="001F5686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CA03CD">
                      <w:rPr>
                        <w:rFonts w:ascii="Arial" w:hAnsi="Arial" w:cs="Arial"/>
                        <w:szCs w:val="22"/>
                      </w:rPr>
                      <w:t xml:space="preserve">Prepare </w:t>
                    </w:r>
                    <w:r w:rsidR="00D9712C">
                      <w:rPr>
                        <w:rFonts w:ascii="Arial" w:hAnsi="Arial" w:cs="Arial"/>
                        <w:szCs w:val="22"/>
                      </w:rPr>
                      <w:t xml:space="preserve">site Manpower </w:t>
                    </w:r>
                    <w:r w:rsidRPr="00CA03CD">
                      <w:rPr>
                        <w:rFonts w:ascii="Arial" w:hAnsi="Arial" w:cs="Arial"/>
                        <w:szCs w:val="22"/>
                      </w:rPr>
                      <w:t>and Work progress report.</w:t>
                    </w:r>
                  </w:p>
                  <w:p w:rsidR="00D857DA" w:rsidRDefault="00D857DA" w:rsidP="00D857DA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F0012C">
                      <w:rPr>
                        <w:rFonts w:ascii="Arial" w:hAnsi="Arial" w:cs="Arial"/>
                        <w:szCs w:val="22"/>
                      </w:rPr>
                      <w:t>Responsible for receiving, circulating and recording all incoming</w:t>
                    </w:r>
                  </w:p>
                  <w:p w:rsidR="00D857DA" w:rsidRDefault="00D857DA" w:rsidP="00D857DA">
                    <w:pPr>
                      <w:pStyle w:val="Achievement"/>
                      <w:spacing w:line="240" w:lineRule="auto"/>
                      <w:ind w:left="720" w:hanging="360"/>
                      <w:rPr>
                        <w:rFonts w:ascii="Arial" w:hAnsi="Arial" w:cs="Arial"/>
                        <w:szCs w:val="22"/>
                      </w:rPr>
                    </w:pPr>
                    <w:r>
                      <w:rPr>
                        <w:rFonts w:ascii="Arial" w:hAnsi="Arial" w:cs="Arial"/>
                        <w:szCs w:val="22"/>
                      </w:rPr>
                      <w:t xml:space="preserve">      </w:t>
                    </w:r>
                    <w:r w:rsidRPr="00F0012C">
                      <w:rPr>
                        <w:rFonts w:ascii="Arial" w:hAnsi="Arial" w:cs="Arial"/>
                        <w:szCs w:val="22"/>
                      </w:rPr>
                      <w:t>and outgoing faxes, emails and hand deliveries.</w:t>
                    </w:r>
                  </w:p>
                  <w:p w:rsidR="001F5686" w:rsidRPr="00CA03CD" w:rsidRDefault="001F5686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CA03CD">
                      <w:rPr>
                        <w:rFonts w:ascii="Arial" w:hAnsi="Arial" w:cs="Arial"/>
                        <w:szCs w:val="22"/>
                      </w:rPr>
                      <w:t>Maintain site manager Calendar.</w:t>
                    </w:r>
                  </w:p>
                  <w:p w:rsidR="001F5686" w:rsidRPr="00CA03CD" w:rsidRDefault="001F5686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CA03CD">
                      <w:rPr>
                        <w:rFonts w:ascii="Arial" w:hAnsi="Arial" w:cs="Arial"/>
                        <w:szCs w:val="22"/>
                      </w:rPr>
                      <w:t>Co- ordinate with Client office and site for smooth functioning of work.</w:t>
                    </w:r>
                  </w:p>
                  <w:p w:rsidR="001F5686" w:rsidRDefault="001F5686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CA03CD">
                      <w:rPr>
                        <w:rFonts w:ascii="Arial" w:hAnsi="Arial" w:cs="Arial"/>
                        <w:szCs w:val="22"/>
                      </w:rPr>
                      <w:t>Weekly Test/Work Pending report submit to Site Manager.</w:t>
                    </w:r>
                  </w:p>
                  <w:p w:rsidR="00B10A09" w:rsidRPr="00F0012C" w:rsidRDefault="00B10A09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B10A09">
                      <w:rPr>
                        <w:rFonts w:ascii="Arial" w:hAnsi="Arial" w:cs="Arial"/>
                        <w:szCs w:val="22"/>
                      </w:rPr>
                      <w:t>Scanning in all relevant new documents</w:t>
                    </w:r>
                    <w:r>
                      <w:rPr>
                        <w:rFonts w:ascii="Arial" w:hAnsi="Arial" w:cs="Arial"/>
                        <w:szCs w:val="22"/>
                      </w:rPr>
                      <w:t>.</w:t>
                    </w:r>
                  </w:p>
                  <w:p w:rsidR="001F5686" w:rsidRPr="00CA03CD" w:rsidRDefault="00A12A0F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jc w:val="left"/>
                      <w:rPr>
                        <w:rFonts w:ascii="Arial" w:hAnsi="Arial" w:cs="Arial"/>
                        <w:szCs w:val="22"/>
                      </w:rPr>
                    </w:pPr>
                    <w:r w:rsidRPr="00F0012C">
                      <w:rPr>
                        <w:rFonts w:ascii="Arial" w:hAnsi="Arial" w:cs="Arial"/>
                        <w:szCs w:val="22"/>
                      </w:rPr>
                      <w:t>Create filing and archiving system for documents</w:t>
                    </w:r>
                    <w:r>
                      <w:rPr>
                        <w:rFonts w:ascii="Arial" w:hAnsi="Arial" w:cs="Arial"/>
                        <w:szCs w:val="22"/>
                      </w:rPr>
                      <w:t xml:space="preserve"> and </w:t>
                    </w:r>
                    <w:r w:rsidR="001F5686" w:rsidRPr="00CA03CD">
                      <w:rPr>
                        <w:rFonts w:ascii="Arial" w:hAnsi="Arial" w:cs="Arial"/>
                        <w:szCs w:val="22"/>
                      </w:rPr>
                      <w:t>distribute technical documents such as Drawing/Inspection/Product/Test Report etc...</w:t>
                    </w:r>
                  </w:p>
                  <w:p w:rsidR="001F5686" w:rsidRPr="00CA03CD" w:rsidRDefault="001F5686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jc w:val="left"/>
                      <w:rPr>
                        <w:rFonts w:ascii="Arial" w:hAnsi="Arial" w:cs="Arial"/>
                        <w:szCs w:val="22"/>
                      </w:rPr>
                    </w:pPr>
                    <w:r w:rsidRPr="00CA03CD">
                      <w:rPr>
                        <w:rFonts w:ascii="Arial" w:hAnsi="Arial" w:cs="Arial"/>
                        <w:szCs w:val="22"/>
                      </w:rPr>
                      <w:t>Uploading documents/drawings in Electronic systems to store and track communications and log documents.</w:t>
                    </w:r>
                  </w:p>
                  <w:p w:rsidR="001F5686" w:rsidRPr="00CA03CD" w:rsidRDefault="001F5686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jc w:val="left"/>
                      <w:rPr>
                        <w:rFonts w:ascii="Arial" w:hAnsi="Arial" w:cs="Arial"/>
                        <w:szCs w:val="22"/>
                      </w:rPr>
                    </w:pPr>
                    <w:r w:rsidRPr="00CA03CD">
                      <w:rPr>
                        <w:rFonts w:ascii="Arial" w:hAnsi="Arial" w:cs="Arial"/>
                        <w:szCs w:val="22"/>
                      </w:rPr>
                      <w:t>Generate the various document control reports and submit to QA/QC department.</w:t>
                    </w:r>
                  </w:p>
                  <w:p w:rsidR="001F5686" w:rsidRDefault="001F5686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jc w:val="left"/>
                      <w:rPr>
                        <w:rFonts w:ascii="Arial" w:hAnsi="Arial" w:cs="Arial"/>
                        <w:szCs w:val="22"/>
                      </w:rPr>
                    </w:pPr>
                    <w:r w:rsidRPr="00CA03CD">
                      <w:rPr>
                        <w:rFonts w:ascii="Arial" w:hAnsi="Arial" w:cs="Arial"/>
                        <w:szCs w:val="22"/>
                      </w:rPr>
                      <w:t>Make sure that controlled copies of latest approved documents and drawings given to the appropriate department.</w:t>
                    </w:r>
                  </w:p>
                  <w:p w:rsidR="001F5686" w:rsidRPr="00CA03CD" w:rsidRDefault="001F5686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CA03CD">
                      <w:rPr>
                        <w:rFonts w:ascii="Arial" w:hAnsi="Arial" w:cs="Arial"/>
                        <w:szCs w:val="22"/>
                      </w:rPr>
                      <w:lastRenderedPageBreak/>
                      <w:t>Prepare site HSE weekly report.</w:t>
                    </w:r>
                  </w:p>
                  <w:p w:rsidR="00265664" w:rsidRPr="0001696F" w:rsidRDefault="00265664" w:rsidP="00265664">
                    <w:pPr>
                      <w:numPr>
                        <w:ilvl w:val="0"/>
                        <w:numId w:val="7"/>
                      </w:numPr>
                      <w:shd w:val="clear" w:color="auto" w:fill="FFFFFF"/>
                      <w:spacing w:before="100" w:beforeAutospacing="1" w:after="100" w:afterAutospacing="1" w:line="234" w:lineRule="atLeast"/>
                      <w:rPr>
                        <w:rFonts w:ascii="Arial" w:eastAsia="Times New Roman" w:hAnsi="Arial" w:cs="Arial"/>
                        <w:color w:val="auto"/>
                        <w:kern w:val="0"/>
                        <w:sz w:val="22"/>
                        <w:szCs w:val="22"/>
                        <w:lang w:eastAsia="en-US"/>
                      </w:rPr>
                    </w:pPr>
                    <w:r w:rsidRPr="0001696F">
                      <w:rPr>
                        <w:rFonts w:ascii="Arial" w:eastAsia="Times New Roman" w:hAnsi="Arial" w:cs="Arial"/>
                        <w:color w:val="auto"/>
                        <w:kern w:val="0"/>
                        <w:sz w:val="22"/>
                        <w:szCs w:val="22"/>
                        <w:lang w:eastAsia="en-US"/>
                      </w:rPr>
                      <w:t>Implement scanning or other automated data entry procedures, using imaging devices and document imaging software</w:t>
                    </w:r>
                    <w:r>
                      <w:rPr>
                        <w:rFonts w:ascii="Arial" w:eastAsia="Times New Roman" w:hAnsi="Arial" w:cs="Arial"/>
                        <w:color w:val="auto"/>
                        <w:kern w:val="0"/>
                        <w:sz w:val="22"/>
                        <w:szCs w:val="22"/>
                        <w:lang w:eastAsia="en-US"/>
                      </w:rPr>
                      <w:t>.</w:t>
                    </w:r>
                  </w:p>
                  <w:p w:rsidR="00815A93" w:rsidRPr="00CA03CD" w:rsidRDefault="00815A93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>
                      <w:rPr>
                        <w:rFonts w:ascii="Arial" w:hAnsi="Arial" w:cs="Arial"/>
                        <w:szCs w:val="22"/>
                      </w:rPr>
                      <w:t>Prepare and update organization Chart.</w:t>
                    </w:r>
                  </w:p>
                  <w:p w:rsidR="001F5686" w:rsidRPr="00CA03CD" w:rsidRDefault="001F5686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CA03CD">
                      <w:rPr>
                        <w:rFonts w:ascii="Arial" w:hAnsi="Arial" w:cs="Arial"/>
                        <w:szCs w:val="22"/>
                      </w:rPr>
                      <w:t xml:space="preserve">Handle office stationery, </w:t>
                    </w:r>
                    <w:r w:rsidRPr="00CA03CD">
                      <w:rPr>
                        <w:rFonts w:ascii="Arial" w:hAnsi="Arial" w:cs="Arial"/>
                        <w:color w:val="000000"/>
                        <w:szCs w:val="22"/>
                      </w:rPr>
                      <w:t xml:space="preserve">distribute </w:t>
                    </w:r>
                    <w:r w:rsidRPr="00CA03CD">
                      <w:rPr>
                        <w:rFonts w:ascii="Arial" w:hAnsi="Arial" w:cs="Arial"/>
                        <w:szCs w:val="22"/>
                      </w:rPr>
                      <w:t>on the basis of the request.</w:t>
                    </w:r>
                  </w:p>
                  <w:p w:rsidR="001F5686" w:rsidRPr="00CA03CD" w:rsidRDefault="001F5686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CA03CD">
                      <w:rPr>
                        <w:rFonts w:ascii="Arial" w:hAnsi="Arial" w:cs="Arial"/>
                        <w:szCs w:val="22"/>
                      </w:rPr>
                      <w:t>Prepare Department Vehicles log sheet and control vehicles.</w:t>
                    </w:r>
                  </w:p>
                  <w:p w:rsidR="00CA03CD" w:rsidRDefault="004571BF" w:rsidP="001F4D02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kern w:val="0"/>
                    <w:sz w:val="22"/>
                    <w:lang w:eastAsia="en-US"/>
                    <w14:ligatures w14:val="none"/>
                  </w:rPr>
                  <w:id w:val="-1790271458"/>
                  <w:placeholder>
                    <w:docPart w:val="980FE1230E9E487DB06046DB0448F047"/>
                  </w:placeholder>
                </w:sdtPr>
                <w:sdtEndPr>
                  <w:rPr>
                    <w:rFonts w:ascii="Garamond" w:eastAsia="Times New Roman" w:hAnsi="Garamond" w:cs="Times New Roman"/>
                    <w:color w:val="auto"/>
                  </w:rPr>
                </w:sdtEndPr>
                <w:sdtContent>
                  <w:p w:rsidR="001D6100" w:rsidRPr="00F32340" w:rsidRDefault="001D6100" w:rsidP="001D6100">
                    <w:pPr>
                      <w:pStyle w:val="Heading2"/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</w:pPr>
                    <w:r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Administration Assistant, National Contracting Co. Ltd.</w:t>
                    </w:r>
                    <w:r w:rsidR="005B5C74"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– Saudi Arabia</w:t>
                    </w:r>
                  </w:p>
                  <w:p w:rsidR="005B5C74" w:rsidRPr="00F32340" w:rsidRDefault="005B5C74" w:rsidP="005B5C74">
                    <w:pPr>
                      <w:rPr>
                        <w:b/>
                        <w:color w:val="auto"/>
                        <w:sz w:val="22"/>
                        <w:szCs w:val="22"/>
                      </w:rPr>
                    </w:pPr>
                    <w:r w:rsidRPr="00F32340">
                      <w:rPr>
                        <w:b/>
                        <w:color w:val="auto"/>
                        <w:sz w:val="22"/>
                        <w:szCs w:val="22"/>
                      </w:rPr>
                      <w:t>Aramco – YASREF – Project.</w:t>
                    </w:r>
                  </w:p>
                  <w:p w:rsidR="007F2A67" w:rsidRPr="00A41A9D" w:rsidRDefault="007F2A67" w:rsidP="005B5C74">
                    <w:pPr>
                      <w:rPr>
                        <w:color w:val="auto"/>
                        <w:sz w:val="22"/>
                        <w:szCs w:val="22"/>
                      </w:rPr>
                    </w:pPr>
                    <w:r w:rsidRPr="00A41A9D">
                      <w:rPr>
                        <w:color w:val="auto"/>
                        <w:sz w:val="22"/>
                        <w:szCs w:val="22"/>
                      </w:rPr>
                      <w:t>October</w:t>
                    </w:r>
                    <w:r w:rsidR="008E21F6">
                      <w:rPr>
                        <w:color w:val="auto"/>
                        <w:sz w:val="22"/>
                        <w:szCs w:val="22"/>
                      </w:rPr>
                      <w:t xml:space="preserve"> 2011 t</w:t>
                    </w:r>
                    <w:r w:rsidRPr="00A41A9D">
                      <w:rPr>
                        <w:color w:val="auto"/>
                        <w:sz w:val="22"/>
                        <w:szCs w:val="22"/>
                      </w:rPr>
                      <w:t>o October 2013.</w:t>
                    </w:r>
                  </w:p>
                  <w:p w:rsidR="00DD7AEE" w:rsidRPr="00A41A9D" w:rsidRDefault="001D6100" w:rsidP="001D6100">
                    <w:pPr>
                      <w:pStyle w:val="Heading7"/>
                      <w:rPr>
                        <w:rFonts w:ascii="Arial" w:hAnsi="Arial" w:cs="Arial"/>
                        <w:color w:val="auto"/>
                        <w:sz w:val="24"/>
                        <w:szCs w:val="24"/>
                      </w:rPr>
                    </w:pPr>
                    <w:r w:rsidRPr="00A41A9D">
                      <w:rPr>
                        <w:rFonts w:ascii="Arial" w:hAnsi="Arial" w:cs="Arial"/>
                        <w:color w:val="auto"/>
                        <w:sz w:val="24"/>
                        <w:szCs w:val="24"/>
                      </w:rPr>
                      <w:t xml:space="preserve">Company </w:t>
                    </w:r>
                    <w:r w:rsidR="005B5C74" w:rsidRPr="00A41A9D">
                      <w:rPr>
                        <w:rFonts w:ascii="Arial" w:hAnsi="Arial" w:cs="Arial"/>
                        <w:color w:val="auto"/>
                        <w:sz w:val="24"/>
                        <w:szCs w:val="24"/>
                      </w:rPr>
                      <w:t>Profile:</w:t>
                    </w:r>
                    <w:r w:rsidRPr="00A41A9D">
                      <w:rPr>
                        <w:rFonts w:ascii="Arial" w:hAnsi="Arial" w:cs="Arial"/>
                        <w:color w:val="auto"/>
                        <w:sz w:val="24"/>
                        <w:szCs w:val="24"/>
                      </w:rPr>
                      <w:t xml:space="preserve"> - </w:t>
                    </w:r>
                  </w:p>
                  <w:p w:rsidR="001D6100" w:rsidRPr="00A41A9D" w:rsidRDefault="001D6100" w:rsidP="001D6100">
                    <w:pPr>
                      <w:pStyle w:val="Heading7"/>
                      <w:rPr>
                        <w:rFonts w:ascii="Arial" w:hAnsi="Arial" w:cs="Arial"/>
                        <w:color w:val="auto"/>
                        <w:sz w:val="24"/>
                        <w:szCs w:val="24"/>
                      </w:rPr>
                    </w:pPr>
                    <w:r w:rsidRPr="00A41A9D">
                      <w:rPr>
                        <w:rFonts w:ascii="Arial" w:hAnsi="Arial" w:cs="Arial"/>
                        <w:color w:val="auto"/>
                        <w:sz w:val="24"/>
                        <w:szCs w:val="24"/>
                      </w:rPr>
                      <w:t xml:space="preserve">It Providing Mechanical/Civil </w:t>
                    </w:r>
                    <w:r w:rsidR="005B5C74" w:rsidRPr="00A41A9D">
                      <w:rPr>
                        <w:rFonts w:ascii="Arial" w:hAnsi="Arial" w:cs="Arial"/>
                        <w:color w:val="auto"/>
                        <w:sz w:val="24"/>
                        <w:szCs w:val="24"/>
                      </w:rPr>
                      <w:t>engineering services</w:t>
                    </w:r>
                    <w:r w:rsidRPr="00A41A9D">
                      <w:rPr>
                        <w:rFonts w:ascii="Arial" w:hAnsi="Arial" w:cs="Arial"/>
                        <w:color w:val="auto"/>
                        <w:sz w:val="24"/>
                        <w:szCs w:val="24"/>
                      </w:rPr>
                      <w:t xml:space="preserve"> to esteemed organization in </w:t>
                    </w:r>
                    <w:r w:rsidR="005B5C74" w:rsidRPr="00A41A9D">
                      <w:rPr>
                        <w:rFonts w:ascii="Arial" w:hAnsi="Arial" w:cs="Arial"/>
                        <w:color w:val="auto"/>
                        <w:sz w:val="24"/>
                        <w:szCs w:val="24"/>
                      </w:rPr>
                      <w:t>Oil/Gas/Energy</w:t>
                    </w:r>
                    <w:r w:rsidR="001424F6">
                      <w:rPr>
                        <w:rFonts w:ascii="Arial" w:hAnsi="Arial" w:cs="Arial"/>
                        <w:color w:val="auto"/>
                        <w:sz w:val="24"/>
                        <w:szCs w:val="24"/>
                      </w:rPr>
                      <w:t>/Power</w:t>
                    </w:r>
                    <w:r w:rsidR="005B5C74" w:rsidRPr="00A41A9D">
                      <w:rPr>
                        <w:rFonts w:ascii="Arial" w:hAnsi="Arial" w:cs="Arial"/>
                        <w:color w:val="auto"/>
                        <w:sz w:val="24"/>
                        <w:szCs w:val="24"/>
                      </w:rPr>
                      <w:t xml:space="preserve"> field</w:t>
                    </w:r>
                    <w:r w:rsidRPr="00A41A9D">
                      <w:rPr>
                        <w:rFonts w:ascii="Arial" w:hAnsi="Arial" w:cs="Arial"/>
                        <w:color w:val="auto"/>
                        <w:sz w:val="24"/>
                        <w:szCs w:val="24"/>
                      </w:rPr>
                      <w:t>.</w:t>
                    </w:r>
                  </w:p>
                  <w:p w:rsidR="001A15D2" w:rsidRPr="00A41A9D" w:rsidRDefault="001A15D2" w:rsidP="001A15D2">
                    <w:pPr>
                      <w:rPr>
                        <w:color w:val="auto"/>
                      </w:rPr>
                    </w:pPr>
                    <w:r w:rsidRPr="00A41A9D"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  <w:t>Responsibility’s :</w:t>
                    </w:r>
                    <w:r w:rsidRPr="00A41A9D">
                      <w:rPr>
                        <w:color w:val="auto"/>
                      </w:rPr>
                      <w:t xml:space="preserve"> -</w:t>
                    </w:r>
                  </w:p>
                  <w:p w:rsidR="001D6100" w:rsidRDefault="001D6100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731FB2">
                      <w:rPr>
                        <w:rFonts w:ascii="Arial" w:hAnsi="Arial" w:cs="Arial"/>
                        <w:szCs w:val="22"/>
                      </w:rPr>
                      <w:t>Responding to and putting through (Email/Phone/Fax/Reception) various queries from managers and employees and Client/Agencies or departments/Sites.</w:t>
                    </w:r>
                  </w:p>
                  <w:p w:rsidR="003061C8" w:rsidRDefault="003061C8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731FB2">
                      <w:rPr>
                        <w:rFonts w:ascii="Arial" w:hAnsi="Arial" w:cs="Arial"/>
                        <w:szCs w:val="22"/>
                      </w:rPr>
                      <w:t>Handle Incoming/Outgoing documents (Tender &amp; Quotation, Clients Correspondence, and Resumes, drawings, Fax, Emails etc…, registering and distributing the same to the concerned people in various departments. Timely dispatch documents through Courier/Fax.</w:t>
                    </w:r>
                  </w:p>
                  <w:p w:rsidR="00265664" w:rsidRPr="0001696F" w:rsidRDefault="00265664" w:rsidP="00265664">
                    <w:pPr>
                      <w:numPr>
                        <w:ilvl w:val="0"/>
                        <w:numId w:val="7"/>
                      </w:numPr>
                      <w:shd w:val="clear" w:color="auto" w:fill="FFFFFF"/>
                      <w:spacing w:before="0" w:after="0" w:line="240" w:lineRule="auto"/>
                      <w:rPr>
                        <w:rFonts w:ascii="Verdana" w:eastAsia="Times New Roman" w:hAnsi="Verdana" w:cs="Times New Roman"/>
                        <w:color w:val="000000"/>
                      </w:rPr>
                    </w:pPr>
                    <w:r w:rsidRPr="0001696F">
                      <w:rPr>
                        <w:rFonts w:ascii="Arial" w:eastAsia="Times New Roman" w:hAnsi="Arial" w:cs="Arial"/>
                        <w:color w:val="000000"/>
                      </w:rPr>
                      <w:t>Assists with the implementation of changes to the filing system when established by supervisory personnel.</w:t>
                    </w:r>
                  </w:p>
                  <w:p w:rsidR="000574BC" w:rsidRDefault="000574B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731FB2">
                      <w:rPr>
                        <w:rFonts w:ascii="Arial" w:hAnsi="Arial" w:cs="Arial"/>
                        <w:szCs w:val="22"/>
                      </w:rPr>
                      <w:t>Provide Secretarial support for the department / Division such as schedule and arrange meetings, interviews, appointments, training for managers and supervisors and also  coordinating travel as well as lodging arrangements.</w:t>
                    </w:r>
                  </w:p>
                  <w:p w:rsidR="00CE4970" w:rsidRPr="00731FB2" w:rsidRDefault="00CE4970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>
                      <w:rPr>
                        <w:rFonts w:ascii="Arial" w:hAnsi="Arial" w:cs="Arial"/>
                        <w:szCs w:val="22"/>
                      </w:rPr>
                      <w:t>Maintain updated site manpower list.</w:t>
                    </w:r>
                  </w:p>
                  <w:p w:rsidR="000574BC" w:rsidRPr="00731FB2" w:rsidRDefault="000574B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731FB2">
                      <w:rPr>
                        <w:rFonts w:ascii="Arial" w:hAnsi="Arial" w:cs="Arial"/>
                        <w:szCs w:val="22"/>
                      </w:rPr>
                      <w:t>Handle employee Leave/End of service and return form leave application. Take approval from management</w:t>
                    </w:r>
                    <w:r w:rsidR="001A15D2" w:rsidRPr="00731FB2">
                      <w:rPr>
                        <w:rFonts w:ascii="Arial" w:hAnsi="Arial" w:cs="Arial"/>
                        <w:szCs w:val="22"/>
                      </w:rPr>
                      <w:t>.</w:t>
                    </w:r>
                  </w:p>
                  <w:p w:rsidR="003061C8" w:rsidRPr="00731FB2" w:rsidRDefault="003061C8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731FB2">
                      <w:rPr>
                        <w:rFonts w:ascii="Arial" w:hAnsi="Arial" w:cs="Arial"/>
                        <w:szCs w:val="22"/>
                      </w:rPr>
                      <w:t xml:space="preserve">Purchase monthly stationary and distribute to each departments/ sites on the basis of site requirement. </w:t>
                    </w:r>
                    <w:r w:rsidR="00C27EEF" w:rsidRPr="00731FB2">
                      <w:rPr>
                        <w:rFonts w:ascii="Arial" w:hAnsi="Arial" w:cs="Arial"/>
                        <w:szCs w:val="22"/>
                      </w:rPr>
                      <w:t>Prepare LPO/GRN and sent to Accounts Dept.</w:t>
                    </w:r>
                  </w:p>
                  <w:p w:rsidR="001A15D2" w:rsidRDefault="001A15D2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731FB2">
                      <w:rPr>
                        <w:rFonts w:ascii="Arial" w:hAnsi="Arial" w:cs="Arial"/>
                        <w:szCs w:val="22"/>
                      </w:rPr>
                      <w:t>Schedule &amp; coordinate site Vehicles for smooth functioning of field works.</w:t>
                    </w:r>
                  </w:p>
                  <w:p w:rsidR="000574BC" w:rsidRPr="00731FB2" w:rsidRDefault="000574B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731FB2">
                      <w:rPr>
                        <w:rFonts w:ascii="Arial" w:hAnsi="Arial" w:cs="Arial"/>
                        <w:szCs w:val="22"/>
                      </w:rPr>
                      <w:t>Maintain asset listing &amp; documents of company owned/Haired equipment and machineries.</w:t>
                    </w:r>
                  </w:p>
                  <w:p w:rsidR="001D6100" w:rsidRPr="00D9712C" w:rsidRDefault="000574BC" w:rsidP="00D9712C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731FB2">
                      <w:rPr>
                        <w:rFonts w:ascii="Arial" w:hAnsi="Arial" w:cs="Arial"/>
                        <w:szCs w:val="22"/>
                      </w:rPr>
                      <w:t>Ensure, Timely maintenance of equipment’s and office machinery’s.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4835572"/>
                  <w:placeholder>
                    <w:docPart w:val="D818A446A2D341DAAA0FC7D6C47D5484"/>
                  </w:placeholder>
                </w:sdtPr>
                <w:sdtEndPr/>
                <w:sdtContent>
                  <w:p w:rsidR="00731FB2" w:rsidRPr="00F32340" w:rsidRDefault="007122E3" w:rsidP="00870BA2">
                    <w:pPr>
                      <w:pStyle w:val="Heading2"/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</w:pPr>
                    <w:r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Administration </w:t>
                    </w:r>
                    <w:r w:rsidR="00870BA2"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Assistant,</w:t>
                    </w:r>
                    <w:r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Danem </w:t>
                    </w:r>
                    <w:r w:rsidR="00870BA2"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Engineering W.L.L</w:t>
                    </w:r>
                    <w:r w:rsidR="00731FB2"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– Qatar.</w:t>
                    </w:r>
                  </w:p>
                  <w:p w:rsidR="00731FB2" w:rsidRPr="00F32340" w:rsidRDefault="00731FB2" w:rsidP="00870BA2">
                    <w:pPr>
                      <w:pStyle w:val="Heading2"/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</w:pPr>
                    <w:r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Qatar Petroleum</w:t>
                    </w:r>
                    <w:r w:rsidR="00AB234A"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</w:t>
                    </w:r>
                    <w:r w:rsidR="00D16E56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- </w:t>
                    </w:r>
                    <w:r w:rsidR="00AB234A"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Project</w:t>
                    </w:r>
                  </w:p>
                  <w:p w:rsidR="00870BA2" w:rsidRPr="00F32340" w:rsidRDefault="00870BA2" w:rsidP="00F32340">
                    <w:pPr>
                      <w:pStyle w:val="Heading2"/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</w:pPr>
                    <w:r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February 2010 </w:t>
                    </w:r>
                    <w:r w:rsidR="008E21F6"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to</w:t>
                    </w:r>
                    <w:r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February 2011.</w:t>
                    </w:r>
                  </w:p>
                  <w:p w:rsidR="00DD7AEE" w:rsidRPr="00F32340" w:rsidRDefault="007122E3" w:rsidP="00F32340">
                    <w:pPr>
                      <w:pStyle w:val="Heading2"/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</w:pPr>
                    <w:r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lastRenderedPageBreak/>
                      <w:t xml:space="preserve">Company </w:t>
                    </w:r>
                    <w:r w:rsidR="00870BA2"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Profile:</w:t>
                    </w:r>
                    <w:r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</w:t>
                    </w:r>
                    <w:r w:rsidR="00870BA2"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-</w:t>
                    </w:r>
                  </w:p>
                  <w:p w:rsidR="007122E3" w:rsidRPr="00F32340" w:rsidRDefault="00870BA2" w:rsidP="00F32340">
                    <w:pPr>
                      <w:pStyle w:val="Heading2"/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</w:pPr>
                    <w:r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It</w:t>
                    </w:r>
                    <w:r w:rsidR="007122E3"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Providing Mechanical/Civil </w:t>
                    </w:r>
                    <w:r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engineering services</w:t>
                    </w:r>
                    <w:r w:rsidR="007122E3"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to esteemed organization in Qatar.(Oil/Gas)</w:t>
                    </w:r>
                  </w:p>
                  <w:p w:rsidR="00AB234A" w:rsidRPr="00F32340" w:rsidRDefault="008E21F6" w:rsidP="00F32340">
                    <w:pPr>
                      <w:pStyle w:val="Heading2"/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</w:pPr>
                    <w:r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Responsibilities:</w:t>
                    </w:r>
                    <w:r w:rsidR="00AB234A"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-</w:t>
                    </w:r>
                  </w:p>
                  <w:p w:rsidR="00AB234A" w:rsidRPr="003E2A3B" w:rsidRDefault="00AB234A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3E2A3B">
                      <w:rPr>
                        <w:rFonts w:ascii="Arial" w:hAnsi="Arial" w:cs="Arial"/>
                        <w:szCs w:val="22"/>
                      </w:rPr>
                      <w:t xml:space="preserve">Maintain general office filing systems. File and retrieve corporate documents, </w:t>
                    </w:r>
                    <w:r w:rsidR="00D403B2" w:rsidRPr="003E2A3B">
                      <w:rPr>
                        <w:rFonts w:ascii="Arial" w:hAnsi="Arial" w:cs="Arial"/>
                        <w:szCs w:val="22"/>
                      </w:rPr>
                      <w:t>records and</w:t>
                    </w:r>
                    <w:r w:rsidRPr="003E2A3B">
                      <w:rPr>
                        <w:rFonts w:ascii="Arial" w:hAnsi="Arial" w:cs="Arial"/>
                        <w:szCs w:val="22"/>
                      </w:rPr>
                      <w:t xml:space="preserve"> reports.</w:t>
                    </w:r>
                  </w:p>
                  <w:p w:rsidR="00D403B2" w:rsidRPr="003E2A3B" w:rsidRDefault="00AB234A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3E2A3B">
                      <w:rPr>
                        <w:rFonts w:ascii="Arial" w:hAnsi="Arial" w:cs="Arial"/>
                        <w:szCs w:val="22"/>
                      </w:rPr>
                      <w:t>Prepare invoices, reports, memos, letters, fin</w:t>
                    </w:r>
                    <w:r w:rsidR="00D403B2" w:rsidRPr="003E2A3B">
                      <w:rPr>
                        <w:rFonts w:ascii="Arial" w:hAnsi="Arial" w:cs="Arial"/>
                        <w:szCs w:val="22"/>
                      </w:rPr>
                      <w:t>ancial statements and other documents, using word processing, spreadsheet.</w:t>
                    </w:r>
                  </w:p>
                  <w:p w:rsidR="00D403B2" w:rsidRPr="003E2A3B" w:rsidRDefault="00D403B2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3E2A3B">
                      <w:rPr>
                        <w:rFonts w:ascii="Arial" w:hAnsi="Arial" w:cs="Arial"/>
                        <w:szCs w:val="22"/>
                      </w:rPr>
                      <w:t>Coding Drawin</w:t>
                    </w:r>
                    <w:r w:rsidR="003E2A3B" w:rsidRPr="003E2A3B">
                      <w:rPr>
                        <w:rFonts w:ascii="Arial" w:hAnsi="Arial" w:cs="Arial"/>
                        <w:szCs w:val="22"/>
                      </w:rPr>
                      <w:t>g and other technical documents/ Correspondences.</w:t>
                    </w:r>
                  </w:p>
                  <w:p w:rsidR="00D403B2" w:rsidRPr="003E2A3B" w:rsidRDefault="00D403B2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3E2A3B">
                      <w:rPr>
                        <w:rFonts w:ascii="Arial" w:hAnsi="Arial" w:cs="Arial"/>
                        <w:szCs w:val="22"/>
                      </w:rPr>
                      <w:t>Maintain personnel database in ERP System, Ensure proper maintenance of p</w:t>
                    </w:r>
                    <w:r w:rsidR="00D9712C">
                      <w:rPr>
                        <w:rFonts w:ascii="Arial" w:hAnsi="Arial" w:cs="Arial"/>
                        <w:szCs w:val="22"/>
                      </w:rPr>
                      <w:t>ersonal files, service register, Technical documents.</w:t>
                    </w:r>
                  </w:p>
                  <w:p w:rsidR="00D403B2" w:rsidRPr="003E2A3B" w:rsidRDefault="00D403B2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3E2A3B">
                      <w:rPr>
                        <w:rFonts w:ascii="Arial" w:hAnsi="Arial" w:cs="Arial"/>
                        <w:szCs w:val="22"/>
                      </w:rPr>
                      <w:t>Responding to various queries from managers and employees.</w:t>
                    </w:r>
                  </w:p>
                  <w:p w:rsidR="00D403B2" w:rsidRPr="003E2A3B" w:rsidRDefault="00D403B2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3E2A3B">
                      <w:rPr>
                        <w:rFonts w:ascii="Arial" w:hAnsi="Arial" w:cs="Arial"/>
                        <w:szCs w:val="22"/>
                      </w:rPr>
                      <w:t>Prepare Time Sheet</w:t>
                    </w:r>
                  </w:p>
                  <w:p w:rsidR="00D403B2" w:rsidRPr="00F32340" w:rsidRDefault="00D403B2" w:rsidP="00AB234A">
                    <w:pPr>
                      <w:rPr>
                        <w:b/>
                      </w:rPr>
                    </w:pPr>
                  </w:p>
                  <w:p w:rsidR="007122E3" w:rsidRPr="00F32340" w:rsidRDefault="007122E3" w:rsidP="00F32340">
                    <w:pPr>
                      <w:pStyle w:val="Heading2"/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</w:pPr>
                    <w:r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Sr.</w:t>
                    </w:r>
                    <w:r w:rsidR="003E2A3B"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</w:t>
                    </w:r>
                    <w:r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Administration </w:t>
                    </w:r>
                    <w:r w:rsidR="003E2A3B"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Assistant,</w:t>
                    </w:r>
                    <w:r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</w:t>
                    </w:r>
                    <w:r w:rsidR="003E2A3B"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ADFC Co.Pvt.Ltd.</w:t>
                    </w:r>
                    <w:r w:rsidR="00F32340"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- India</w:t>
                    </w:r>
                  </w:p>
                  <w:p w:rsidR="003E2A3B" w:rsidRPr="00F32340" w:rsidRDefault="003E2A3B" w:rsidP="003E2A3B">
                    <w:pPr>
                      <w:pStyle w:val="Heading2"/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</w:pPr>
                    <w:r w:rsidRPr="00F32340">
                      <w:rPr>
                        <w:rFonts w:ascii="Arial" w:eastAsiaTheme="minorEastAsia" w:hAnsi="Arial" w:cs="Arial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Reliance Oil and Gas Refinery Project.</w:t>
                    </w:r>
                  </w:p>
                  <w:p w:rsidR="003E2A3B" w:rsidRPr="00F32340" w:rsidRDefault="003E2A3B" w:rsidP="00F32340">
                    <w:pPr>
                      <w:pStyle w:val="Heading2"/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</w:pPr>
                    <w:r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October 2004 </w:t>
                    </w:r>
                    <w:r w:rsidR="008E21F6"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to</w:t>
                    </w:r>
                    <w:r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February 2010.</w:t>
                    </w:r>
                  </w:p>
                  <w:p w:rsidR="00F13E99" w:rsidRPr="00F32340" w:rsidRDefault="007122E3" w:rsidP="00F32340">
                    <w:pPr>
                      <w:pStyle w:val="Heading2"/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</w:pPr>
                    <w:r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Company </w:t>
                    </w:r>
                    <w:r w:rsidR="00F13E99"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Profile:</w:t>
                    </w:r>
                    <w:r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-  </w:t>
                    </w:r>
                  </w:p>
                  <w:p w:rsidR="007122E3" w:rsidRPr="00F32340" w:rsidRDefault="007122E3" w:rsidP="00F32340">
                    <w:pPr>
                      <w:pStyle w:val="Heading2"/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</w:pPr>
                    <w:r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It is a ISO 9001:2000 Company, Which Provides Mechanical Engineering /Construction services to esteemed organization in India.</w:t>
                    </w:r>
                  </w:p>
                  <w:p w:rsidR="00F13E99" w:rsidRPr="00F32340" w:rsidRDefault="008E21F6" w:rsidP="00F32340">
                    <w:pPr>
                      <w:pStyle w:val="Heading2"/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</w:pPr>
                    <w:r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>Responsibilities:</w:t>
                    </w:r>
                    <w:r w:rsidR="00F13E99" w:rsidRPr="00F32340"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14:ligatures w14:val="none"/>
                      </w:rPr>
                      <w:t xml:space="preserve"> -</w:t>
                    </w:r>
                  </w:p>
                  <w:p w:rsidR="00150C8C" w:rsidRPr="00F13E99" w:rsidRDefault="00150C8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F13E99">
                      <w:rPr>
                        <w:rFonts w:ascii="Arial" w:hAnsi="Arial" w:cs="Arial"/>
                        <w:szCs w:val="22"/>
                      </w:rPr>
                      <w:t xml:space="preserve">Assisting other staff members with maintenance of computer records(ERP –SAP), including accounts data entry and updating e-mail and contact lists; </w:t>
                    </w:r>
                  </w:p>
                  <w:p w:rsidR="00150C8C" w:rsidRPr="00F13E99" w:rsidRDefault="00150C8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F13E99">
                      <w:rPr>
                        <w:rFonts w:ascii="Arial" w:hAnsi="Arial" w:cs="Arial"/>
                        <w:szCs w:val="22"/>
                      </w:rPr>
                      <w:t xml:space="preserve">Reception of general telephone enquiries and occasional visitors; taking messages; </w:t>
                    </w:r>
                  </w:p>
                  <w:p w:rsidR="00150C8C" w:rsidRPr="00F13E99" w:rsidRDefault="00150C8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F13E99">
                      <w:rPr>
                        <w:rFonts w:ascii="Arial" w:hAnsi="Arial" w:cs="Arial"/>
                        <w:szCs w:val="22"/>
                      </w:rPr>
                      <w:t xml:space="preserve">Co-ordinate with a wide range of government organizations such as PF Office, </w:t>
                    </w:r>
                    <w:r w:rsidR="00F40857" w:rsidRPr="00F13E99">
                      <w:rPr>
                        <w:rFonts w:ascii="Arial" w:hAnsi="Arial" w:cs="Arial"/>
                        <w:szCs w:val="22"/>
                      </w:rPr>
                      <w:t>Labor</w:t>
                    </w:r>
                    <w:r w:rsidRPr="00F13E99">
                      <w:rPr>
                        <w:rFonts w:ascii="Arial" w:hAnsi="Arial" w:cs="Arial"/>
                        <w:szCs w:val="22"/>
                      </w:rPr>
                      <w:t xml:space="preserve"> Commissioner Office, ESIC office, etc. and ensure that all statutory records are maintained.…</w:t>
                    </w:r>
                  </w:p>
                  <w:p w:rsidR="00150C8C" w:rsidRPr="00F13E99" w:rsidRDefault="00150C8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F13E99">
                      <w:rPr>
                        <w:rFonts w:ascii="Arial" w:hAnsi="Arial" w:cs="Arial"/>
                        <w:szCs w:val="22"/>
                      </w:rPr>
                      <w:t>Opening and sorting the office correspondence and e-mail; stamping, sorting and posting outgoing mail;</w:t>
                    </w:r>
                  </w:p>
                  <w:p w:rsidR="00150C8C" w:rsidRPr="00F13E99" w:rsidRDefault="00150C8C" w:rsidP="00F13E99">
                    <w:pPr>
                      <w:pStyle w:val="Achievement"/>
                      <w:spacing w:line="240" w:lineRule="auto"/>
                      <w:ind w:left="720" w:firstLine="0"/>
                      <w:rPr>
                        <w:rFonts w:ascii="Arial" w:hAnsi="Arial" w:cs="Arial"/>
                        <w:szCs w:val="22"/>
                      </w:rPr>
                    </w:pPr>
                  </w:p>
                  <w:p w:rsidR="00150C8C" w:rsidRPr="00F13E99" w:rsidRDefault="00150C8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F13E99">
                      <w:rPr>
                        <w:rFonts w:ascii="Arial" w:hAnsi="Arial" w:cs="Arial"/>
                        <w:szCs w:val="22"/>
                      </w:rPr>
                      <w:t>Maintain files and information on the employees of a company. (These records can include employee names, addresses, salaries, tax information, and benefits.). Notice the Changes information making sure the new information is recorded.</w:t>
                    </w:r>
                  </w:p>
                  <w:p w:rsidR="00150C8C" w:rsidRPr="00F13E99" w:rsidRDefault="00150C8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F13E99">
                      <w:rPr>
                        <w:rFonts w:ascii="Arial" w:hAnsi="Arial" w:cs="Arial"/>
                        <w:szCs w:val="22"/>
                      </w:rPr>
                      <w:t>Generating and Preparing Employees salary details and sent to Payroll Dept.</w:t>
                    </w:r>
                  </w:p>
                  <w:p w:rsidR="00150C8C" w:rsidRPr="00F13E99" w:rsidRDefault="00150C8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F13E99">
                      <w:rPr>
                        <w:rFonts w:ascii="Arial" w:hAnsi="Arial" w:cs="Arial"/>
                        <w:szCs w:val="22"/>
                      </w:rPr>
                      <w:t xml:space="preserve"> HR – </w:t>
                    </w:r>
                    <w:r w:rsidR="00F40857" w:rsidRPr="00F13E99">
                      <w:rPr>
                        <w:rFonts w:ascii="Arial" w:hAnsi="Arial" w:cs="Arial"/>
                        <w:szCs w:val="22"/>
                      </w:rPr>
                      <w:t>Dept.</w:t>
                    </w:r>
                    <w:r w:rsidRPr="00F13E99">
                      <w:rPr>
                        <w:rFonts w:ascii="Arial" w:hAnsi="Arial" w:cs="Arial"/>
                        <w:szCs w:val="22"/>
                      </w:rPr>
                      <w:t>:-</w:t>
                    </w:r>
                    <w:r w:rsidR="00021E2B">
                      <w:rPr>
                        <w:rFonts w:ascii="Arial" w:hAnsi="Arial" w:cs="Arial"/>
                        <w:szCs w:val="22"/>
                      </w:rPr>
                      <w:t xml:space="preserve"> </w:t>
                    </w:r>
                    <w:r w:rsidRPr="00F13E99">
                      <w:rPr>
                        <w:rFonts w:ascii="Arial" w:hAnsi="Arial" w:cs="Arial"/>
                        <w:szCs w:val="22"/>
                      </w:rPr>
                      <w:t>I</w:t>
                    </w:r>
                    <w:r w:rsidR="00811B6C">
                      <w:rPr>
                        <w:rFonts w:ascii="Arial" w:hAnsi="Arial" w:cs="Arial"/>
                        <w:szCs w:val="22"/>
                      </w:rPr>
                      <w:t>n</w:t>
                    </w:r>
                    <w:r w:rsidR="00021E2B">
                      <w:rPr>
                        <w:rFonts w:ascii="Arial" w:hAnsi="Arial" w:cs="Arial"/>
                        <w:szCs w:val="22"/>
                      </w:rPr>
                      <w:t>form</w:t>
                    </w:r>
                    <w:r w:rsidR="00726C71">
                      <w:rPr>
                        <w:rFonts w:ascii="Arial" w:hAnsi="Arial" w:cs="Arial"/>
                        <w:szCs w:val="22"/>
                      </w:rPr>
                      <w:t xml:space="preserve"> the</w:t>
                    </w:r>
                    <w:r w:rsidRPr="00F13E99">
                      <w:rPr>
                        <w:rFonts w:ascii="Arial" w:hAnsi="Arial" w:cs="Arial"/>
                        <w:szCs w:val="22"/>
                      </w:rPr>
                      <w:t xml:space="preserve"> applicants that their resumes have been received and letting them know whether they have been hired for the position. Keeping Records of the Applicants. Prepare offer/Contract letter, assisting joining formalities of new Employees.</w:t>
                    </w:r>
                  </w:p>
                  <w:p w:rsidR="00150C8C" w:rsidRPr="00F13E99" w:rsidRDefault="00150C8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F13E99">
                      <w:rPr>
                        <w:rFonts w:ascii="Arial" w:hAnsi="Arial" w:cs="Arial"/>
                        <w:szCs w:val="22"/>
                      </w:rPr>
                      <w:lastRenderedPageBreak/>
                      <w:t>Preparing weekly/Monthly MIS reports.</w:t>
                    </w:r>
                  </w:p>
                  <w:p w:rsidR="00150C8C" w:rsidRPr="00F13E99" w:rsidRDefault="00150C8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F13E99">
                      <w:rPr>
                        <w:rFonts w:ascii="Arial" w:hAnsi="Arial" w:cs="Arial"/>
                        <w:szCs w:val="22"/>
                      </w:rPr>
                      <w:t xml:space="preserve">Preparation and submission of Daily productivity report of different Departments.  </w:t>
                    </w:r>
                  </w:p>
                  <w:p w:rsidR="00150C8C" w:rsidRPr="00F13E99" w:rsidRDefault="00150C8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F13E99">
                      <w:rPr>
                        <w:rFonts w:ascii="Arial" w:hAnsi="Arial" w:cs="Arial"/>
                        <w:szCs w:val="22"/>
                      </w:rPr>
                      <w:t>Monitoring stocks of stamps, stationery, printed material and supplies; receiving and checking deliveries.</w:t>
                    </w:r>
                  </w:p>
                  <w:p w:rsidR="00150C8C" w:rsidRPr="00F13E99" w:rsidRDefault="00150C8C" w:rsidP="00265664">
                    <w:pPr>
                      <w:pStyle w:val="Achievement"/>
                      <w:numPr>
                        <w:ilvl w:val="0"/>
                        <w:numId w:val="7"/>
                      </w:numPr>
                      <w:spacing w:line="240" w:lineRule="auto"/>
                      <w:rPr>
                        <w:rFonts w:ascii="Arial" w:hAnsi="Arial" w:cs="Arial"/>
                        <w:szCs w:val="22"/>
                      </w:rPr>
                    </w:pPr>
                    <w:r w:rsidRPr="00F13E99">
                      <w:rPr>
                        <w:rFonts w:ascii="Arial" w:hAnsi="Arial" w:cs="Arial"/>
                        <w:szCs w:val="22"/>
                      </w:rPr>
                      <w:t xml:space="preserve">General office duties including Copying, collating and dispatching by e-mail and post of committee papers, external customers and internal staff; </w:t>
                    </w:r>
                  </w:p>
                  <w:p w:rsidR="00150C8C" w:rsidRPr="00C6344F" w:rsidRDefault="00150C8C" w:rsidP="00150C8C">
                    <w:pPr>
                      <w:autoSpaceDE w:val="0"/>
                      <w:autoSpaceDN w:val="0"/>
                      <w:adjustRightInd w:val="0"/>
                      <w:ind w:left="720"/>
                      <w:rPr>
                        <w:rFonts w:ascii="Arial" w:hAnsi="Arial" w:cs="Arial"/>
                        <w:color w:val="000000"/>
                        <w:sz w:val="24"/>
                        <w:szCs w:val="24"/>
                      </w:rPr>
                    </w:pPr>
                  </w:p>
                  <w:p w:rsidR="001F4D02" w:rsidRDefault="004571BF" w:rsidP="001F4D02"/>
                </w:sdtContent>
              </w:sdt>
            </w:sdtContent>
          </w:sdt>
        </w:tc>
      </w:tr>
      <w:tr w:rsidR="00F40857" w:rsidRPr="00F40857" w:rsidTr="00A41A9D">
        <w:tc>
          <w:tcPr>
            <w:tcW w:w="1980" w:type="dxa"/>
          </w:tcPr>
          <w:p w:rsidR="00F40857" w:rsidRPr="00F40857" w:rsidRDefault="00F40857" w:rsidP="00F40857">
            <w:pPr>
              <w:pStyle w:val="Heading1"/>
              <w:jc w:val="center"/>
              <w:rPr>
                <w:b/>
              </w:rPr>
            </w:pPr>
            <w:r>
              <w:lastRenderedPageBreak/>
              <w:t>Achivements</w:t>
            </w:r>
          </w:p>
        </w:tc>
        <w:tc>
          <w:tcPr>
            <w:tcW w:w="270" w:type="dxa"/>
          </w:tcPr>
          <w:p w:rsidR="00F40857" w:rsidRPr="00F40857" w:rsidRDefault="00F40857" w:rsidP="00A41A9D">
            <w:pPr>
              <w:rPr>
                <w:b/>
              </w:rPr>
            </w:pPr>
          </w:p>
        </w:tc>
        <w:tc>
          <w:tcPr>
            <w:tcW w:w="7830" w:type="dxa"/>
          </w:tcPr>
          <w:p w:rsidR="00F40857" w:rsidRPr="00F40857" w:rsidRDefault="00F40857" w:rsidP="00F40857">
            <w:pPr>
              <w:pStyle w:val="NoTitle"/>
              <w:numPr>
                <w:ilvl w:val="0"/>
                <w:numId w:val="11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 w:val="0"/>
                <w:color w:val="595959" w:themeColor="text1" w:themeTint="A6"/>
              </w:rPr>
              <w:t xml:space="preserve"> </w:t>
            </w:r>
            <w:r w:rsidRPr="00795E26">
              <w:rPr>
                <w:rFonts w:ascii="Arial" w:hAnsi="Arial" w:cs="Arial"/>
                <w:caps w:val="0"/>
                <w:sz w:val="22"/>
                <w:szCs w:val="22"/>
              </w:rPr>
              <w:t>Ability to work</w:t>
            </w:r>
            <w:r>
              <w:rPr>
                <w:rFonts w:ascii="Arial" w:hAnsi="Arial" w:cs="Arial"/>
                <w:caps w:val="0"/>
                <w:sz w:val="22"/>
                <w:szCs w:val="22"/>
              </w:rPr>
              <w:t xml:space="preserve"> Under Pressure</w:t>
            </w:r>
            <w:r w:rsidRPr="00795E26">
              <w:rPr>
                <w:rFonts w:ascii="Arial" w:hAnsi="Arial" w:cs="Arial"/>
                <w:caps w:val="0"/>
                <w:sz w:val="22"/>
                <w:szCs w:val="22"/>
              </w:rPr>
              <w:t>/ handle Team.</w:t>
            </w:r>
          </w:p>
          <w:p w:rsidR="00F40857" w:rsidRPr="00795E26" w:rsidRDefault="00F40857" w:rsidP="00F40857">
            <w:pPr>
              <w:pStyle w:val="NoTitle"/>
              <w:numPr>
                <w:ilvl w:val="0"/>
                <w:numId w:val="11"/>
              </w:numPr>
              <w:spacing w:before="0" w:line="360" w:lineRule="auto"/>
              <w:rPr>
                <w:rFonts w:ascii="Arial" w:hAnsi="Arial" w:cs="Arial"/>
                <w:sz w:val="22"/>
                <w:szCs w:val="22"/>
              </w:rPr>
            </w:pPr>
            <w:r w:rsidRPr="00795E26">
              <w:rPr>
                <w:rFonts w:ascii="Arial" w:hAnsi="Arial" w:cs="Arial"/>
                <w:caps w:val="0"/>
                <w:sz w:val="22"/>
                <w:szCs w:val="22"/>
              </w:rPr>
              <w:t>Work exp</w:t>
            </w:r>
            <w:r w:rsidR="00DB74E3">
              <w:rPr>
                <w:rFonts w:ascii="Arial" w:hAnsi="Arial" w:cs="Arial"/>
                <w:caps w:val="0"/>
                <w:sz w:val="22"/>
                <w:szCs w:val="22"/>
              </w:rPr>
              <w:t>erience</w:t>
            </w:r>
            <w:r w:rsidRPr="00795E26">
              <w:rPr>
                <w:rFonts w:ascii="Arial" w:hAnsi="Arial" w:cs="Arial"/>
                <w:caps w:val="0"/>
                <w:sz w:val="22"/>
                <w:szCs w:val="22"/>
              </w:rPr>
              <w:t xml:space="preserve"> in ERP (</w:t>
            </w:r>
            <w:r w:rsidRPr="00795E26">
              <w:rPr>
                <w:rFonts w:ascii="Arial" w:hAnsi="Arial" w:cs="Arial"/>
                <w:b/>
                <w:bCs/>
                <w:caps w:val="0"/>
                <w:sz w:val="22"/>
                <w:szCs w:val="22"/>
              </w:rPr>
              <w:t>SAP/ORION)</w:t>
            </w:r>
            <w:r w:rsidRPr="00795E26">
              <w:rPr>
                <w:rFonts w:ascii="Arial" w:hAnsi="Arial" w:cs="Arial"/>
                <w:caps w:val="0"/>
                <w:sz w:val="22"/>
                <w:szCs w:val="22"/>
              </w:rPr>
              <w:t xml:space="preserve"> &amp; Tally </w:t>
            </w:r>
            <w:r w:rsidR="007B71CB">
              <w:rPr>
                <w:rFonts w:ascii="Arial" w:hAnsi="Arial" w:cs="Arial"/>
                <w:caps w:val="0"/>
                <w:sz w:val="22"/>
                <w:szCs w:val="22"/>
              </w:rPr>
              <w:t xml:space="preserve">and Outlook </w:t>
            </w:r>
            <w:r w:rsidRPr="00795E26">
              <w:rPr>
                <w:rFonts w:ascii="Arial" w:hAnsi="Arial" w:cs="Arial"/>
                <w:caps w:val="0"/>
                <w:sz w:val="22"/>
                <w:szCs w:val="22"/>
              </w:rPr>
              <w:t>Software.</w:t>
            </w:r>
          </w:p>
          <w:p w:rsidR="00F40857" w:rsidRDefault="00F40857" w:rsidP="00F40857">
            <w:pPr>
              <w:pStyle w:val="Achievement"/>
              <w:numPr>
                <w:ilvl w:val="0"/>
                <w:numId w:val="11"/>
              </w:numPr>
              <w:spacing w:line="360" w:lineRule="auto"/>
            </w:pPr>
            <w:r w:rsidRPr="008D6D20">
              <w:rPr>
                <w:rFonts w:ascii="Arial" w:hAnsi="Arial" w:cs="Arial"/>
                <w:szCs w:val="22"/>
              </w:rPr>
              <w:t xml:space="preserve">How to work with seniors on the complicated matter </w:t>
            </w:r>
          </w:p>
          <w:p w:rsidR="00F40857" w:rsidRPr="00F40857" w:rsidRDefault="00F40857" w:rsidP="00F40857">
            <w:pPr>
              <w:pStyle w:val="NoTitle"/>
              <w:spacing w:before="0"/>
              <w:rPr>
                <w:rFonts w:asciiTheme="minorHAnsi" w:eastAsiaTheme="minorEastAsia" w:hAnsiTheme="minorHAnsi" w:cstheme="minorBidi"/>
                <w:b/>
                <w:bCs/>
                <w:caps w:val="0"/>
                <w:color w:val="595959" w:themeColor="text1" w:themeTint="A6"/>
              </w:rPr>
            </w:pPr>
          </w:p>
        </w:tc>
      </w:tr>
      <w:tr w:rsidR="00F40857" w:rsidRPr="00F40857" w:rsidTr="00F40857">
        <w:tblPrEx>
          <w:tblCellMar>
            <w:top w:w="144" w:type="dxa"/>
            <w:bottom w:w="144" w:type="dxa"/>
          </w:tblCellMar>
        </w:tblPrEx>
        <w:tc>
          <w:tcPr>
            <w:tcW w:w="1980" w:type="dxa"/>
          </w:tcPr>
          <w:p w:rsidR="00F40857" w:rsidRPr="00F40857" w:rsidRDefault="00F40857" w:rsidP="00407216">
            <w:pPr>
              <w:pStyle w:val="Heading1"/>
              <w:jc w:val="center"/>
              <w:rPr>
                <w:b/>
              </w:rPr>
            </w:pPr>
            <w:r>
              <w:t>personel details</w:t>
            </w:r>
          </w:p>
        </w:tc>
        <w:tc>
          <w:tcPr>
            <w:tcW w:w="270" w:type="dxa"/>
          </w:tcPr>
          <w:p w:rsidR="00F40857" w:rsidRPr="00F40857" w:rsidRDefault="00F40857" w:rsidP="00407216">
            <w:pPr>
              <w:rPr>
                <w:b/>
              </w:rPr>
            </w:pPr>
          </w:p>
        </w:tc>
        <w:tc>
          <w:tcPr>
            <w:tcW w:w="7830" w:type="dxa"/>
          </w:tcPr>
          <w:p w:rsidR="00F40857" w:rsidRDefault="003610B2" w:rsidP="003610B2">
            <w:pPr>
              <w:pStyle w:val="NoTitle"/>
              <w:spacing w:before="0"/>
              <w:ind w:left="720"/>
              <w:rPr>
                <w:rFonts w:ascii="Arial" w:hAnsi="Arial" w:cs="Arial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caps w:val="0"/>
                <w:sz w:val="22"/>
                <w:szCs w:val="22"/>
              </w:rPr>
              <w:t>Name</w:t>
            </w:r>
            <w:r w:rsidR="00234779">
              <w:rPr>
                <w:rFonts w:ascii="Arial" w:hAnsi="Arial" w:cs="Arial"/>
                <w:caps w:val="0"/>
                <w:sz w:val="22"/>
                <w:szCs w:val="22"/>
              </w:rPr>
              <w:t xml:space="preserve">               </w:t>
            </w:r>
            <w:r>
              <w:rPr>
                <w:rFonts w:ascii="Arial" w:hAnsi="Arial" w:cs="Arial"/>
                <w:caps w:val="0"/>
                <w:sz w:val="22"/>
                <w:szCs w:val="22"/>
              </w:rPr>
              <w:t>: Ninesh Varghese.</w:t>
            </w:r>
          </w:p>
          <w:p w:rsidR="003610B2" w:rsidRDefault="003610B2" w:rsidP="003610B2">
            <w:pPr>
              <w:pStyle w:val="NoTitle"/>
              <w:spacing w:before="0"/>
              <w:ind w:left="720"/>
              <w:rPr>
                <w:rFonts w:ascii="Arial" w:hAnsi="Arial" w:cs="Arial"/>
                <w:caps w:val="0"/>
                <w:sz w:val="22"/>
                <w:szCs w:val="22"/>
              </w:rPr>
            </w:pPr>
          </w:p>
          <w:p w:rsidR="003610B2" w:rsidRDefault="003610B2" w:rsidP="003610B2">
            <w:pPr>
              <w:pStyle w:val="NoTitle"/>
              <w:spacing w:before="0"/>
              <w:ind w:left="720"/>
              <w:rPr>
                <w:rFonts w:ascii="Arial" w:hAnsi="Arial" w:cs="Arial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caps w:val="0"/>
                <w:sz w:val="22"/>
                <w:szCs w:val="22"/>
              </w:rPr>
              <w:t xml:space="preserve">Nationality </w:t>
            </w:r>
            <w:r w:rsidR="00234779">
              <w:rPr>
                <w:rFonts w:ascii="Arial" w:hAnsi="Arial" w:cs="Arial"/>
                <w:caps w:val="0"/>
                <w:sz w:val="22"/>
                <w:szCs w:val="22"/>
              </w:rPr>
              <w:t xml:space="preserve">       </w:t>
            </w:r>
            <w:r>
              <w:rPr>
                <w:rFonts w:ascii="Arial" w:hAnsi="Arial" w:cs="Arial"/>
                <w:caps w:val="0"/>
                <w:sz w:val="22"/>
                <w:szCs w:val="22"/>
              </w:rPr>
              <w:t>: Indian</w:t>
            </w:r>
          </w:p>
          <w:p w:rsidR="003610B2" w:rsidRDefault="003610B2" w:rsidP="003610B2">
            <w:pPr>
              <w:pStyle w:val="NoTitle"/>
              <w:spacing w:before="0"/>
              <w:ind w:left="720"/>
              <w:rPr>
                <w:rFonts w:ascii="Arial" w:hAnsi="Arial" w:cs="Arial"/>
                <w:caps w:val="0"/>
                <w:sz w:val="22"/>
                <w:szCs w:val="22"/>
              </w:rPr>
            </w:pPr>
          </w:p>
          <w:p w:rsidR="003610B2" w:rsidRDefault="003610B2" w:rsidP="003610B2">
            <w:pPr>
              <w:pStyle w:val="NoTitle"/>
              <w:spacing w:before="0"/>
              <w:ind w:left="720"/>
              <w:rPr>
                <w:rFonts w:ascii="Arial" w:hAnsi="Arial" w:cs="Arial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caps w:val="0"/>
                <w:sz w:val="22"/>
                <w:szCs w:val="22"/>
              </w:rPr>
              <w:t xml:space="preserve">Religion </w:t>
            </w:r>
            <w:r w:rsidR="00234779">
              <w:rPr>
                <w:rFonts w:ascii="Arial" w:hAnsi="Arial" w:cs="Arial"/>
                <w:caps w:val="0"/>
                <w:sz w:val="22"/>
                <w:szCs w:val="22"/>
              </w:rPr>
              <w:t xml:space="preserve">           </w:t>
            </w:r>
            <w:r>
              <w:rPr>
                <w:rFonts w:ascii="Arial" w:hAnsi="Arial" w:cs="Arial"/>
                <w:caps w:val="0"/>
                <w:sz w:val="22"/>
                <w:szCs w:val="22"/>
              </w:rPr>
              <w:t>: Christian</w:t>
            </w:r>
          </w:p>
          <w:p w:rsidR="003610B2" w:rsidRDefault="003610B2" w:rsidP="003610B2">
            <w:pPr>
              <w:pStyle w:val="NoTitle"/>
              <w:spacing w:before="0"/>
              <w:ind w:left="720"/>
              <w:rPr>
                <w:rFonts w:ascii="Arial" w:hAnsi="Arial" w:cs="Arial"/>
                <w:caps w:val="0"/>
                <w:sz w:val="22"/>
                <w:szCs w:val="22"/>
              </w:rPr>
            </w:pPr>
          </w:p>
          <w:p w:rsidR="003610B2" w:rsidRDefault="003610B2" w:rsidP="003610B2">
            <w:pPr>
              <w:pStyle w:val="NoTitle"/>
              <w:spacing w:before="0"/>
              <w:ind w:left="720"/>
              <w:rPr>
                <w:rFonts w:ascii="Arial" w:hAnsi="Arial" w:cs="Arial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caps w:val="0"/>
                <w:sz w:val="22"/>
                <w:szCs w:val="22"/>
              </w:rPr>
              <w:t xml:space="preserve">Material Status </w:t>
            </w:r>
            <w:r w:rsidR="00234779">
              <w:rPr>
                <w:rFonts w:ascii="Arial" w:hAnsi="Arial" w:cs="Arial"/>
                <w:caps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aps w:val="0"/>
                <w:sz w:val="22"/>
                <w:szCs w:val="22"/>
              </w:rPr>
              <w:t>: Single</w:t>
            </w:r>
          </w:p>
          <w:p w:rsidR="003610B2" w:rsidRDefault="003610B2" w:rsidP="003610B2">
            <w:pPr>
              <w:pStyle w:val="NoTitle"/>
              <w:spacing w:before="0"/>
              <w:ind w:left="720"/>
              <w:rPr>
                <w:rFonts w:ascii="Arial" w:hAnsi="Arial" w:cs="Arial"/>
                <w:caps w:val="0"/>
                <w:sz w:val="22"/>
                <w:szCs w:val="22"/>
              </w:rPr>
            </w:pPr>
          </w:p>
          <w:p w:rsidR="003610B2" w:rsidRDefault="003610B2" w:rsidP="003610B2">
            <w:pPr>
              <w:pStyle w:val="NoTitle"/>
              <w:spacing w:before="0"/>
              <w:ind w:left="720"/>
              <w:rPr>
                <w:rFonts w:ascii="Arial" w:hAnsi="Arial" w:cs="Arial"/>
                <w:caps w:val="0"/>
                <w:sz w:val="22"/>
                <w:szCs w:val="22"/>
              </w:rPr>
            </w:pPr>
            <w:r>
              <w:rPr>
                <w:rFonts w:ascii="Arial" w:hAnsi="Arial" w:cs="Arial"/>
                <w:caps w:val="0"/>
                <w:sz w:val="22"/>
                <w:szCs w:val="22"/>
              </w:rPr>
              <w:t xml:space="preserve">Date of Birth </w:t>
            </w:r>
            <w:r w:rsidR="00234779">
              <w:rPr>
                <w:rFonts w:ascii="Arial" w:hAnsi="Arial" w:cs="Arial"/>
                <w:caps w:val="0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caps w:val="0"/>
                <w:sz w:val="22"/>
                <w:szCs w:val="22"/>
              </w:rPr>
              <w:t>: 30</w:t>
            </w:r>
            <w:r w:rsidRPr="003610B2">
              <w:rPr>
                <w:rFonts w:ascii="Arial" w:hAnsi="Arial" w:cs="Arial"/>
                <w:caps w:val="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aps w:val="0"/>
                <w:sz w:val="22"/>
                <w:szCs w:val="22"/>
              </w:rPr>
              <w:t xml:space="preserve"> May 1983</w:t>
            </w:r>
          </w:p>
          <w:p w:rsidR="003610B2" w:rsidRDefault="003610B2" w:rsidP="003610B2">
            <w:pPr>
              <w:pStyle w:val="NoTitle"/>
              <w:spacing w:before="0"/>
              <w:ind w:left="720"/>
              <w:rPr>
                <w:rFonts w:ascii="Arial" w:hAnsi="Arial" w:cs="Arial"/>
                <w:caps w:val="0"/>
                <w:sz w:val="22"/>
                <w:szCs w:val="22"/>
              </w:rPr>
            </w:pPr>
          </w:p>
          <w:p w:rsidR="003610B2" w:rsidRPr="00F40857" w:rsidRDefault="003610B2" w:rsidP="003610B2">
            <w:pPr>
              <w:pStyle w:val="NoTitle"/>
              <w:spacing w:before="0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aps w:val="0"/>
                <w:sz w:val="22"/>
                <w:szCs w:val="22"/>
              </w:rPr>
              <w:t>Language Known: English, Hindi.</w:t>
            </w:r>
          </w:p>
          <w:p w:rsidR="00F40857" w:rsidRPr="00F40857" w:rsidRDefault="00F40857" w:rsidP="003610B2">
            <w:pPr>
              <w:pStyle w:val="Achievement"/>
              <w:spacing w:line="360" w:lineRule="auto"/>
              <w:ind w:left="720" w:firstLine="0"/>
              <w:rPr>
                <w:rFonts w:asciiTheme="minorHAnsi" w:eastAsiaTheme="minorEastAsia" w:hAnsiTheme="minorHAnsi" w:cstheme="minorBidi"/>
                <w:b/>
                <w:bCs/>
                <w:caps/>
                <w:color w:val="595959" w:themeColor="text1" w:themeTint="A6"/>
              </w:rPr>
            </w:pPr>
          </w:p>
        </w:tc>
      </w:tr>
    </w:tbl>
    <w:p w:rsidR="004A2D97" w:rsidRDefault="004A2D97"/>
    <w:sectPr w:rsidR="004A2D97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1BF" w:rsidRDefault="004571BF">
      <w:pPr>
        <w:spacing w:before="0" w:after="0" w:line="240" w:lineRule="auto"/>
      </w:pPr>
      <w:r>
        <w:separator/>
      </w:r>
    </w:p>
    <w:p w:rsidR="004571BF" w:rsidRDefault="004571BF"/>
    <w:p w:rsidR="004571BF" w:rsidRDefault="004571BF"/>
  </w:endnote>
  <w:endnote w:type="continuationSeparator" w:id="0">
    <w:p w:rsidR="004571BF" w:rsidRDefault="004571BF">
      <w:pPr>
        <w:spacing w:before="0" w:after="0" w:line="240" w:lineRule="auto"/>
      </w:pPr>
      <w:r>
        <w:continuationSeparator/>
      </w:r>
    </w:p>
    <w:p w:rsidR="004571BF" w:rsidRDefault="004571BF"/>
    <w:p w:rsidR="004571BF" w:rsidRDefault="004571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97" w:rsidRDefault="001F5686">
    <w:pPr>
      <w:pStyle w:val="Footer"/>
      <w:pBdr>
        <w:left w:val="single" w:sz="2" w:space="0" w:color="FFFFFF" w:themeColor="background1"/>
      </w:pBdr>
      <w:ind w:left="0" w:right="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82098">
      <w:rPr>
        <w:noProof/>
      </w:rPr>
      <w:t>4</w:t>
    </w:r>
    <w:r>
      <w:fldChar w:fldCharType="end"/>
    </w:r>
    <w:r>
      <w:ptab w:relativeTo="margin" w:alignment="right" w:leader="none"/>
    </w:r>
    <w:sdt>
      <w:sdtPr>
        <w:alias w:val="Your Name"/>
        <w:tag w:val=""/>
        <w:id w:val="913902847"/>
        <w:placeholder>
          <w:docPart w:val="62841305372A4DB29E8972859E73574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F4D02">
          <w:t>Ninesh Varghese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1BF" w:rsidRDefault="004571BF">
      <w:pPr>
        <w:spacing w:before="0" w:after="0" w:line="240" w:lineRule="auto"/>
      </w:pPr>
      <w:r>
        <w:separator/>
      </w:r>
    </w:p>
    <w:p w:rsidR="004571BF" w:rsidRDefault="004571BF"/>
    <w:p w:rsidR="004571BF" w:rsidRDefault="004571BF"/>
  </w:footnote>
  <w:footnote w:type="continuationSeparator" w:id="0">
    <w:p w:rsidR="004571BF" w:rsidRDefault="004571BF">
      <w:pPr>
        <w:spacing w:before="0" w:after="0" w:line="240" w:lineRule="auto"/>
      </w:pPr>
      <w:r>
        <w:continuationSeparator/>
      </w:r>
    </w:p>
    <w:p w:rsidR="004571BF" w:rsidRDefault="004571BF"/>
    <w:p w:rsidR="004571BF" w:rsidRDefault="004571B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55E17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63FC28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2202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B27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20722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2A10A5"/>
    <w:multiLevelType w:val="hybridMultilevel"/>
    <w:tmpl w:val="F0B0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D1FFE"/>
    <w:multiLevelType w:val="hybridMultilevel"/>
    <w:tmpl w:val="383E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A6E1D"/>
    <w:multiLevelType w:val="hybridMultilevel"/>
    <w:tmpl w:val="E7DC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B49C0"/>
    <w:multiLevelType w:val="hybridMultilevel"/>
    <w:tmpl w:val="2DE0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33394"/>
    <w:multiLevelType w:val="multilevel"/>
    <w:tmpl w:val="F0B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4A616B"/>
    <w:multiLevelType w:val="hybridMultilevel"/>
    <w:tmpl w:val="3EDE167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BD2BE8"/>
    <w:multiLevelType w:val="multilevel"/>
    <w:tmpl w:val="204A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02"/>
    <w:rsid w:val="00021E2B"/>
    <w:rsid w:val="000310FC"/>
    <w:rsid w:val="000574BC"/>
    <w:rsid w:val="0012332C"/>
    <w:rsid w:val="001424F6"/>
    <w:rsid w:val="00150C8C"/>
    <w:rsid w:val="00186AE1"/>
    <w:rsid w:val="001A15D2"/>
    <w:rsid w:val="001D6100"/>
    <w:rsid w:val="001E4340"/>
    <w:rsid w:val="001E437A"/>
    <w:rsid w:val="001F4D02"/>
    <w:rsid w:val="001F5686"/>
    <w:rsid w:val="00234779"/>
    <w:rsid w:val="00246205"/>
    <w:rsid w:val="00265664"/>
    <w:rsid w:val="00287748"/>
    <w:rsid w:val="002A1BF1"/>
    <w:rsid w:val="002B14FD"/>
    <w:rsid w:val="003061C8"/>
    <w:rsid w:val="00321FD7"/>
    <w:rsid w:val="003610B2"/>
    <w:rsid w:val="003833AB"/>
    <w:rsid w:val="003D231C"/>
    <w:rsid w:val="003E2A3B"/>
    <w:rsid w:val="004571BF"/>
    <w:rsid w:val="004A2D97"/>
    <w:rsid w:val="005B5C74"/>
    <w:rsid w:val="005F7931"/>
    <w:rsid w:val="006B7A51"/>
    <w:rsid w:val="007122E3"/>
    <w:rsid w:val="00726C71"/>
    <w:rsid w:val="00731FB2"/>
    <w:rsid w:val="00781F4C"/>
    <w:rsid w:val="007B71CB"/>
    <w:rsid w:val="007F2A67"/>
    <w:rsid w:val="00811B6C"/>
    <w:rsid w:val="00815A93"/>
    <w:rsid w:val="00867AD1"/>
    <w:rsid w:val="00870BA2"/>
    <w:rsid w:val="008D6D20"/>
    <w:rsid w:val="008E21F6"/>
    <w:rsid w:val="008E2909"/>
    <w:rsid w:val="008F5CAD"/>
    <w:rsid w:val="009627DA"/>
    <w:rsid w:val="00974F89"/>
    <w:rsid w:val="00982098"/>
    <w:rsid w:val="00A12A0F"/>
    <w:rsid w:val="00A40874"/>
    <w:rsid w:val="00A41A9D"/>
    <w:rsid w:val="00A43673"/>
    <w:rsid w:val="00A95BE3"/>
    <w:rsid w:val="00AB234A"/>
    <w:rsid w:val="00AD27D8"/>
    <w:rsid w:val="00B10A09"/>
    <w:rsid w:val="00B4397B"/>
    <w:rsid w:val="00BA630E"/>
    <w:rsid w:val="00C27EEF"/>
    <w:rsid w:val="00C91FD4"/>
    <w:rsid w:val="00CA03CD"/>
    <w:rsid w:val="00CD1743"/>
    <w:rsid w:val="00CE4970"/>
    <w:rsid w:val="00D16E56"/>
    <w:rsid w:val="00D403B2"/>
    <w:rsid w:val="00D77CE8"/>
    <w:rsid w:val="00D857DA"/>
    <w:rsid w:val="00D9712C"/>
    <w:rsid w:val="00DB74E3"/>
    <w:rsid w:val="00DD7AEE"/>
    <w:rsid w:val="00E52F86"/>
    <w:rsid w:val="00E94CAC"/>
    <w:rsid w:val="00F13E99"/>
    <w:rsid w:val="00F32340"/>
    <w:rsid w:val="00F40857"/>
    <w:rsid w:val="00FA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9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spacing w:before="120"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pBdr>
        <w:top w:val="single" w:sz="4" w:space="6" w:color="9CC2E5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before="120" w:after="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4D7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iPriority w:val="20"/>
    <w:unhideWhenUsed/>
    <w:qFormat/>
    <w:rPr>
      <w:color w:val="5B9BD5" w:themeColor="accent1"/>
    </w:rPr>
  </w:style>
  <w:style w:type="paragraph" w:customStyle="1" w:styleId="ContactInfo">
    <w:name w:val="Contact Info"/>
    <w:basedOn w:val="Normal"/>
    <w:unhideWhenUsed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ListBullet">
    <w:name w:val="List Bullet"/>
    <w:basedOn w:val="Normal"/>
    <w:pPr>
      <w:numPr>
        <w:numId w:val="2"/>
      </w:numPr>
      <w:spacing w:before="120"/>
      <w:contextualSpacing/>
    </w:pPr>
  </w:style>
  <w:style w:type="paragraph" w:customStyle="1" w:styleId="Achievement">
    <w:name w:val="Achievement"/>
    <w:basedOn w:val="BodyText"/>
    <w:rsid w:val="001F5686"/>
    <w:pPr>
      <w:spacing w:before="0" w:after="60" w:line="240" w:lineRule="atLeast"/>
      <w:ind w:left="240" w:hanging="240"/>
      <w:jc w:val="both"/>
    </w:pPr>
    <w:rPr>
      <w:rFonts w:ascii="Garamond" w:eastAsia="Times New Roman" w:hAnsi="Garamond" w:cs="Times New Roman"/>
      <w:color w:val="auto"/>
      <w:kern w:val="0"/>
      <w:sz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F56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5686"/>
    <w:rPr>
      <w:kern w:val="20"/>
    </w:rPr>
  </w:style>
  <w:style w:type="character" w:customStyle="1" w:styleId="apple-converted-space">
    <w:name w:val="apple-converted-space"/>
    <w:basedOn w:val="DefaultParagraphFont"/>
    <w:rsid w:val="001F5686"/>
  </w:style>
  <w:style w:type="character" w:customStyle="1" w:styleId="apple-style-span">
    <w:name w:val="apple-style-span"/>
    <w:rsid w:val="007122E3"/>
  </w:style>
  <w:style w:type="paragraph" w:styleId="ListParagraph">
    <w:name w:val="List Paragraph"/>
    <w:basedOn w:val="Normal"/>
    <w:uiPriority w:val="34"/>
    <w:qFormat/>
    <w:rsid w:val="007122E3"/>
    <w:pPr>
      <w:spacing w:before="0" w:after="0" w:line="240" w:lineRule="auto"/>
      <w:ind w:left="720"/>
      <w:contextualSpacing/>
      <w:jc w:val="both"/>
    </w:pPr>
    <w:rPr>
      <w:rFonts w:ascii="Garamond" w:eastAsia="Times New Roman" w:hAnsi="Garamond" w:cs="Times New Roman"/>
      <w:color w:val="auto"/>
      <w:kern w:val="0"/>
      <w:sz w:val="22"/>
      <w:lang w:eastAsia="en-US"/>
    </w:rPr>
  </w:style>
  <w:style w:type="paragraph" w:customStyle="1" w:styleId="NoTitle">
    <w:name w:val="No Title"/>
    <w:basedOn w:val="Normal"/>
    <w:rsid w:val="00150C8C"/>
    <w:pPr>
      <w:spacing w:before="220" w:after="0" w:line="220" w:lineRule="atLeast"/>
    </w:pPr>
    <w:rPr>
      <w:rFonts w:ascii="Garamond" w:eastAsia="Times New Roman" w:hAnsi="Garamond" w:cs="Times New Roman"/>
      <w:caps/>
      <w:color w:val="auto"/>
      <w:spacing w:val="15"/>
      <w:kern w:val="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41A9D"/>
    <w:pPr>
      <w:keepNext/>
      <w:keepLines/>
      <w:spacing w:before="240" w:after="0" w:line="259" w:lineRule="auto"/>
      <w:jc w:val="left"/>
      <w:outlineLvl w:val="9"/>
    </w:pPr>
    <w:rPr>
      <w:cap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41A9D"/>
    <w:pPr>
      <w:spacing w:before="0" w:after="100" w:line="259" w:lineRule="auto"/>
      <w:ind w:left="220"/>
    </w:pPr>
    <w:rPr>
      <w:rFonts w:cs="Times New Roman"/>
      <w:color w:val="auto"/>
      <w:kern w:val="0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1A9D"/>
    <w:pPr>
      <w:spacing w:before="0" w:after="100" w:line="259" w:lineRule="auto"/>
    </w:pPr>
    <w:rPr>
      <w:rFonts w:cs="Times New Roman"/>
      <w:color w:val="auto"/>
      <w:kern w:val="0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41A9D"/>
    <w:pPr>
      <w:spacing w:before="0" w:after="100" w:line="259" w:lineRule="auto"/>
      <w:ind w:left="440"/>
    </w:pPr>
    <w:rPr>
      <w:rFonts w:cs="Times New Roman"/>
      <w:color w:val="auto"/>
      <w:kern w:val="0"/>
      <w:sz w:val="22"/>
      <w:szCs w:val="22"/>
      <w:lang w:eastAsia="en-US"/>
    </w:rPr>
  </w:style>
  <w:style w:type="paragraph" w:customStyle="1" w:styleId="Default">
    <w:name w:val="Default"/>
    <w:rsid w:val="00B10A09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09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098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9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spacing w:before="120"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pBdr>
        <w:top w:val="single" w:sz="4" w:space="6" w:color="9CC2E5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before="120" w:after="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4D7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iPriority w:val="20"/>
    <w:unhideWhenUsed/>
    <w:qFormat/>
    <w:rPr>
      <w:color w:val="5B9BD5" w:themeColor="accent1"/>
    </w:rPr>
  </w:style>
  <w:style w:type="paragraph" w:customStyle="1" w:styleId="ContactInfo">
    <w:name w:val="Contact Info"/>
    <w:basedOn w:val="Normal"/>
    <w:unhideWhenUsed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ListBullet">
    <w:name w:val="List Bullet"/>
    <w:basedOn w:val="Normal"/>
    <w:pPr>
      <w:numPr>
        <w:numId w:val="2"/>
      </w:numPr>
      <w:spacing w:before="120"/>
      <w:contextualSpacing/>
    </w:pPr>
  </w:style>
  <w:style w:type="paragraph" w:customStyle="1" w:styleId="Achievement">
    <w:name w:val="Achievement"/>
    <w:basedOn w:val="BodyText"/>
    <w:rsid w:val="001F5686"/>
    <w:pPr>
      <w:spacing w:before="0" w:after="60" w:line="240" w:lineRule="atLeast"/>
      <w:ind w:left="240" w:hanging="240"/>
      <w:jc w:val="both"/>
    </w:pPr>
    <w:rPr>
      <w:rFonts w:ascii="Garamond" w:eastAsia="Times New Roman" w:hAnsi="Garamond" w:cs="Times New Roman"/>
      <w:color w:val="auto"/>
      <w:kern w:val="0"/>
      <w:sz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F56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5686"/>
    <w:rPr>
      <w:kern w:val="20"/>
    </w:rPr>
  </w:style>
  <w:style w:type="character" w:customStyle="1" w:styleId="apple-converted-space">
    <w:name w:val="apple-converted-space"/>
    <w:basedOn w:val="DefaultParagraphFont"/>
    <w:rsid w:val="001F5686"/>
  </w:style>
  <w:style w:type="character" w:customStyle="1" w:styleId="apple-style-span">
    <w:name w:val="apple-style-span"/>
    <w:rsid w:val="007122E3"/>
  </w:style>
  <w:style w:type="paragraph" w:styleId="ListParagraph">
    <w:name w:val="List Paragraph"/>
    <w:basedOn w:val="Normal"/>
    <w:uiPriority w:val="34"/>
    <w:qFormat/>
    <w:rsid w:val="007122E3"/>
    <w:pPr>
      <w:spacing w:before="0" w:after="0" w:line="240" w:lineRule="auto"/>
      <w:ind w:left="720"/>
      <w:contextualSpacing/>
      <w:jc w:val="both"/>
    </w:pPr>
    <w:rPr>
      <w:rFonts w:ascii="Garamond" w:eastAsia="Times New Roman" w:hAnsi="Garamond" w:cs="Times New Roman"/>
      <w:color w:val="auto"/>
      <w:kern w:val="0"/>
      <w:sz w:val="22"/>
      <w:lang w:eastAsia="en-US"/>
    </w:rPr>
  </w:style>
  <w:style w:type="paragraph" w:customStyle="1" w:styleId="NoTitle">
    <w:name w:val="No Title"/>
    <w:basedOn w:val="Normal"/>
    <w:rsid w:val="00150C8C"/>
    <w:pPr>
      <w:spacing w:before="220" w:after="0" w:line="220" w:lineRule="atLeast"/>
    </w:pPr>
    <w:rPr>
      <w:rFonts w:ascii="Garamond" w:eastAsia="Times New Roman" w:hAnsi="Garamond" w:cs="Times New Roman"/>
      <w:caps/>
      <w:color w:val="auto"/>
      <w:spacing w:val="15"/>
      <w:kern w:val="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41A9D"/>
    <w:pPr>
      <w:keepNext/>
      <w:keepLines/>
      <w:spacing w:before="240" w:after="0" w:line="259" w:lineRule="auto"/>
      <w:jc w:val="left"/>
      <w:outlineLvl w:val="9"/>
    </w:pPr>
    <w:rPr>
      <w:cap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41A9D"/>
    <w:pPr>
      <w:spacing w:before="0" w:after="100" w:line="259" w:lineRule="auto"/>
      <w:ind w:left="220"/>
    </w:pPr>
    <w:rPr>
      <w:rFonts w:cs="Times New Roman"/>
      <w:color w:val="auto"/>
      <w:kern w:val="0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1A9D"/>
    <w:pPr>
      <w:spacing w:before="0" w:after="100" w:line="259" w:lineRule="auto"/>
    </w:pPr>
    <w:rPr>
      <w:rFonts w:cs="Times New Roman"/>
      <w:color w:val="auto"/>
      <w:kern w:val="0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41A9D"/>
    <w:pPr>
      <w:spacing w:before="0" w:after="100" w:line="259" w:lineRule="auto"/>
      <w:ind w:left="440"/>
    </w:pPr>
    <w:rPr>
      <w:rFonts w:cs="Times New Roman"/>
      <w:color w:val="auto"/>
      <w:kern w:val="0"/>
      <w:sz w:val="22"/>
      <w:szCs w:val="22"/>
      <w:lang w:eastAsia="en-US"/>
    </w:rPr>
  </w:style>
  <w:style w:type="paragraph" w:customStyle="1" w:styleId="Default">
    <w:name w:val="Default"/>
    <w:rsid w:val="00B10A09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09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098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esh.varghese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7E934FF3D24304A19F9EF83FF93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E7244-A989-4F37-ABBF-345A8AADA3E8}"/>
      </w:docPartPr>
      <w:docPartBody>
        <w:p w:rsidR="00B3053E" w:rsidRDefault="000A535D">
          <w:pPr>
            <w:pStyle w:val="F17E934FF3D24304A19F9EF83FF93EAD"/>
          </w:pPr>
          <w:r>
            <w:t>[Your Name]</w:t>
          </w:r>
        </w:p>
      </w:docPartBody>
    </w:docPart>
    <w:docPart>
      <w:docPartPr>
        <w:name w:val="4E396F09B1634AF6B3E2808B9F54E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562E1-C88F-4414-9DB1-F9F68556666E}"/>
      </w:docPartPr>
      <w:docPartBody>
        <w:p w:rsidR="00B3053E" w:rsidRDefault="000A535D" w:rsidP="000A535D">
          <w:pPr>
            <w:pStyle w:val="4E396F09B1634AF6B3E2808B9F54EF91"/>
          </w:pPr>
          <w:r>
            <w:t>[Skills and abilities]</w:t>
          </w:r>
        </w:p>
      </w:docPartBody>
    </w:docPart>
    <w:docPart>
      <w:docPartPr>
        <w:name w:val="F247A357157F4220BF50F5B883144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91AD2-3E6A-4428-80CD-2A8539053827}"/>
      </w:docPartPr>
      <w:docPartBody>
        <w:p w:rsidR="00B3053E" w:rsidRDefault="000A535D" w:rsidP="000A535D">
          <w:pPr>
            <w:pStyle w:val="F247A357157F4220BF50F5B8831443FC"/>
          </w:pPr>
          <w:r>
            <w:t>[Skills and abilities]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5D"/>
    <w:rsid w:val="00002A40"/>
    <w:rsid w:val="000A535D"/>
    <w:rsid w:val="000B1056"/>
    <w:rsid w:val="002D628A"/>
    <w:rsid w:val="00366D88"/>
    <w:rsid w:val="00390005"/>
    <w:rsid w:val="00645966"/>
    <w:rsid w:val="0069526E"/>
    <w:rsid w:val="00860FE8"/>
    <w:rsid w:val="00AB7F80"/>
    <w:rsid w:val="00B3053E"/>
    <w:rsid w:val="00C23915"/>
    <w:rsid w:val="00CC6B9F"/>
    <w:rsid w:val="00E0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2D6CF72A801E4DE2B1F0B371D11B4368">
    <w:name w:val="2D6CF72A801E4DE2B1F0B371D11B4368"/>
  </w:style>
  <w:style w:type="paragraph" w:customStyle="1" w:styleId="AADD77E040F44E4195C15E6C7D86CDBE">
    <w:name w:val="AADD77E040F44E4195C15E6C7D86CDBE"/>
  </w:style>
  <w:style w:type="paragraph" w:customStyle="1" w:styleId="F17E934FF3D24304A19F9EF83FF93EAD">
    <w:name w:val="F17E934FF3D24304A19F9EF83FF93EAD"/>
  </w:style>
  <w:style w:type="paragraph" w:customStyle="1" w:styleId="ResumeText">
    <w:name w:val="Resume Text"/>
    <w:basedOn w:val="Normal"/>
    <w:qFormat/>
    <w:pPr>
      <w:spacing w:before="120" w:after="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paragraph" w:customStyle="1" w:styleId="62841305372A4DB29E8972859E735740">
    <w:name w:val="62841305372A4DB29E8972859E735740"/>
  </w:style>
  <w:style w:type="paragraph" w:customStyle="1" w:styleId="C08B84D90C00452E89432ED86FB05301">
    <w:name w:val="C08B84D90C00452E89432ED86FB05301"/>
  </w:style>
  <w:style w:type="character" w:styleId="PlaceholderText">
    <w:name w:val="Placeholder Text"/>
    <w:basedOn w:val="DefaultParagraphFont"/>
    <w:uiPriority w:val="99"/>
    <w:semiHidden/>
    <w:rsid w:val="00390005"/>
    <w:rPr>
      <w:color w:val="808080"/>
    </w:rPr>
  </w:style>
  <w:style w:type="paragraph" w:customStyle="1" w:styleId="6325BB7411554B59B4AA5C2148D63030">
    <w:name w:val="6325BB7411554B59B4AA5C2148D63030"/>
  </w:style>
  <w:style w:type="paragraph" w:customStyle="1" w:styleId="492EA92EC3A648AC9CEEB7687DB4D013">
    <w:name w:val="492EA92EC3A648AC9CEEB7687DB4D013"/>
  </w:style>
  <w:style w:type="paragraph" w:customStyle="1" w:styleId="538777AC9B7240DCBBC9C5DEBAFEAA48">
    <w:name w:val="538777AC9B7240DCBBC9C5DEBAFEAA48"/>
  </w:style>
  <w:style w:type="paragraph" w:customStyle="1" w:styleId="3D82BC850FAE422993F4AFB56833ED23">
    <w:name w:val="3D82BC850FAE422993F4AFB56833ED23"/>
  </w:style>
  <w:style w:type="paragraph" w:customStyle="1" w:styleId="7001A64B34AB450AB2BA377F96A1CB79">
    <w:name w:val="7001A64B34AB450AB2BA377F96A1CB79"/>
  </w:style>
  <w:style w:type="paragraph" w:customStyle="1" w:styleId="19C8D05368D341E59467796CA3623927">
    <w:name w:val="19C8D05368D341E59467796CA3623927"/>
  </w:style>
  <w:style w:type="paragraph" w:customStyle="1" w:styleId="52636A86EEFA44BA83E5EC808AF4D093">
    <w:name w:val="52636A86EEFA44BA83E5EC808AF4D093"/>
    <w:rsid w:val="000A535D"/>
  </w:style>
  <w:style w:type="paragraph" w:customStyle="1" w:styleId="E6D9C3FCA5E14FC7B2765F9726BCB31B">
    <w:name w:val="E6D9C3FCA5E14FC7B2765F9726BCB31B"/>
    <w:rsid w:val="000A535D"/>
  </w:style>
  <w:style w:type="paragraph" w:customStyle="1" w:styleId="8D15281E278943E0980B9A29F79C0F8F">
    <w:name w:val="8D15281E278943E0980B9A29F79C0F8F"/>
    <w:rsid w:val="000A535D"/>
  </w:style>
  <w:style w:type="paragraph" w:customStyle="1" w:styleId="130617011C724A0E9CFD1FF1C5B4CFD1">
    <w:name w:val="130617011C724A0E9CFD1FF1C5B4CFD1"/>
    <w:rsid w:val="000A535D"/>
  </w:style>
  <w:style w:type="paragraph" w:customStyle="1" w:styleId="D990B0AE0570453E93FA85916DFB1FAF">
    <w:name w:val="D990B0AE0570453E93FA85916DFB1FAF"/>
    <w:rsid w:val="000A535D"/>
  </w:style>
  <w:style w:type="paragraph" w:customStyle="1" w:styleId="240C560B533E441E88F0444001DC40FF">
    <w:name w:val="240C560B533E441E88F0444001DC40FF"/>
    <w:rsid w:val="000A535D"/>
  </w:style>
  <w:style w:type="paragraph" w:customStyle="1" w:styleId="F9557743F3D24C43894CBD8C5D97DD32">
    <w:name w:val="F9557743F3D24C43894CBD8C5D97DD32"/>
    <w:rsid w:val="000A535D"/>
  </w:style>
  <w:style w:type="paragraph" w:customStyle="1" w:styleId="4E396F09B1634AF6B3E2808B9F54EF91">
    <w:name w:val="4E396F09B1634AF6B3E2808B9F54EF91"/>
    <w:rsid w:val="000A535D"/>
  </w:style>
  <w:style w:type="paragraph" w:customStyle="1" w:styleId="D818A446A2D341DAAA0FC7D6C47D5484">
    <w:name w:val="D818A446A2D341DAAA0FC7D6C47D5484"/>
    <w:rsid w:val="000A535D"/>
  </w:style>
  <w:style w:type="paragraph" w:customStyle="1" w:styleId="02908558C8C9470CAD4CCA6D3D3C7C1D">
    <w:name w:val="02908558C8C9470CAD4CCA6D3D3C7C1D"/>
    <w:rsid w:val="000A535D"/>
  </w:style>
  <w:style w:type="paragraph" w:customStyle="1" w:styleId="7C6BDB5BC1D44C6DB686AB44ABB2A663">
    <w:name w:val="7C6BDB5BC1D44C6DB686AB44ABB2A663"/>
    <w:rsid w:val="000A535D"/>
  </w:style>
  <w:style w:type="paragraph" w:customStyle="1" w:styleId="E2663889EE744DA0946E52947C4CE0D2">
    <w:name w:val="E2663889EE744DA0946E52947C4CE0D2"/>
    <w:rsid w:val="000A535D"/>
  </w:style>
  <w:style w:type="paragraph" w:customStyle="1" w:styleId="4D5C9B9F1B684023A7B4B9CC3CAD6514">
    <w:name w:val="4D5C9B9F1B684023A7B4B9CC3CAD6514"/>
    <w:rsid w:val="000A535D"/>
  </w:style>
  <w:style w:type="paragraph" w:customStyle="1" w:styleId="84121E8F404C4323860F242C52FF77E9">
    <w:name w:val="84121E8F404C4323860F242C52FF77E9"/>
    <w:rsid w:val="000A535D"/>
  </w:style>
  <w:style w:type="paragraph" w:customStyle="1" w:styleId="F247A357157F4220BF50F5B8831443FC">
    <w:name w:val="F247A357157F4220BF50F5B8831443FC"/>
    <w:rsid w:val="000A535D"/>
  </w:style>
  <w:style w:type="paragraph" w:customStyle="1" w:styleId="AE3CBDDA5ED04A30BC12CE31FBEFD35C">
    <w:name w:val="AE3CBDDA5ED04A30BC12CE31FBEFD35C"/>
    <w:rsid w:val="00645966"/>
  </w:style>
  <w:style w:type="paragraph" w:customStyle="1" w:styleId="B4B59AC367FD4DE8827227EB01D88113">
    <w:name w:val="B4B59AC367FD4DE8827227EB01D88113"/>
    <w:rsid w:val="00645966"/>
  </w:style>
  <w:style w:type="paragraph" w:customStyle="1" w:styleId="E57B951139304C789E683F4FF455E9B1">
    <w:name w:val="E57B951139304C789E683F4FF455E9B1"/>
    <w:rsid w:val="000B1056"/>
  </w:style>
  <w:style w:type="paragraph" w:customStyle="1" w:styleId="980FE1230E9E487DB06046DB0448F047">
    <w:name w:val="980FE1230E9E487DB06046DB0448F047"/>
    <w:rsid w:val="00390005"/>
  </w:style>
  <w:style w:type="paragraph" w:customStyle="1" w:styleId="293CB582C0594719B594F9040C44C8D9">
    <w:name w:val="293CB582C0594719B594F9040C44C8D9"/>
    <w:rsid w:val="00390005"/>
  </w:style>
  <w:style w:type="paragraph" w:customStyle="1" w:styleId="A4DF7195BB29479F9F146AD61A14FB4F">
    <w:name w:val="A4DF7195BB29479F9F146AD61A14FB4F"/>
    <w:rsid w:val="00390005"/>
  </w:style>
  <w:style w:type="paragraph" w:customStyle="1" w:styleId="87EBC649FC954CB68102BD6770997AA0">
    <w:name w:val="87EBC649FC954CB68102BD6770997AA0"/>
    <w:rsid w:val="00390005"/>
  </w:style>
  <w:style w:type="paragraph" w:customStyle="1" w:styleId="774AF7DDA71D4A80A7FBA7D716633B35">
    <w:name w:val="774AF7DDA71D4A80A7FBA7D716633B35"/>
    <w:rsid w:val="00390005"/>
  </w:style>
  <w:style w:type="paragraph" w:customStyle="1" w:styleId="B8331CEF20F24627ABE6B88340D64DAD">
    <w:name w:val="B8331CEF20F24627ABE6B88340D64DAD"/>
    <w:rsid w:val="00390005"/>
  </w:style>
  <w:style w:type="paragraph" w:customStyle="1" w:styleId="AED44A11DA5646C0B7C7216DDB4C83C7">
    <w:name w:val="AED44A11DA5646C0B7C7216DDB4C83C7"/>
    <w:rsid w:val="00390005"/>
  </w:style>
  <w:style w:type="paragraph" w:customStyle="1" w:styleId="8B547EB93C1349B7AD49AA60B7559097">
    <w:name w:val="8B547EB93C1349B7AD49AA60B7559097"/>
    <w:rsid w:val="00390005"/>
  </w:style>
  <w:style w:type="paragraph" w:customStyle="1" w:styleId="1A13B3A76E4840FC9A6DE0A3BCB9E427">
    <w:name w:val="1A13B3A76E4840FC9A6DE0A3BCB9E427"/>
    <w:rsid w:val="00390005"/>
  </w:style>
  <w:style w:type="paragraph" w:customStyle="1" w:styleId="A7E87448DE4A4E0899D085605972B4F2">
    <w:name w:val="A7E87448DE4A4E0899D085605972B4F2"/>
    <w:rsid w:val="00390005"/>
  </w:style>
  <w:style w:type="paragraph" w:customStyle="1" w:styleId="1FC83619B40A4DA8BD0B8FF0FB3D85F9">
    <w:name w:val="1FC83619B40A4DA8BD0B8FF0FB3D85F9"/>
    <w:rsid w:val="00390005"/>
  </w:style>
  <w:style w:type="paragraph" w:customStyle="1" w:styleId="E072FC7EB7D84B31AD9419B6FC9FE3BC">
    <w:name w:val="E072FC7EB7D84B31AD9419B6FC9FE3BC"/>
    <w:rsid w:val="003900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2D6CF72A801E4DE2B1F0B371D11B4368">
    <w:name w:val="2D6CF72A801E4DE2B1F0B371D11B4368"/>
  </w:style>
  <w:style w:type="paragraph" w:customStyle="1" w:styleId="AADD77E040F44E4195C15E6C7D86CDBE">
    <w:name w:val="AADD77E040F44E4195C15E6C7D86CDBE"/>
  </w:style>
  <w:style w:type="paragraph" w:customStyle="1" w:styleId="F17E934FF3D24304A19F9EF83FF93EAD">
    <w:name w:val="F17E934FF3D24304A19F9EF83FF93EAD"/>
  </w:style>
  <w:style w:type="paragraph" w:customStyle="1" w:styleId="ResumeText">
    <w:name w:val="Resume Text"/>
    <w:basedOn w:val="Normal"/>
    <w:qFormat/>
    <w:pPr>
      <w:spacing w:before="120" w:after="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paragraph" w:customStyle="1" w:styleId="62841305372A4DB29E8972859E735740">
    <w:name w:val="62841305372A4DB29E8972859E735740"/>
  </w:style>
  <w:style w:type="paragraph" w:customStyle="1" w:styleId="C08B84D90C00452E89432ED86FB05301">
    <w:name w:val="C08B84D90C00452E89432ED86FB05301"/>
  </w:style>
  <w:style w:type="character" w:styleId="PlaceholderText">
    <w:name w:val="Placeholder Text"/>
    <w:basedOn w:val="DefaultParagraphFont"/>
    <w:uiPriority w:val="99"/>
    <w:semiHidden/>
    <w:rsid w:val="00390005"/>
    <w:rPr>
      <w:color w:val="808080"/>
    </w:rPr>
  </w:style>
  <w:style w:type="paragraph" w:customStyle="1" w:styleId="6325BB7411554B59B4AA5C2148D63030">
    <w:name w:val="6325BB7411554B59B4AA5C2148D63030"/>
  </w:style>
  <w:style w:type="paragraph" w:customStyle="1" w:styleId="492EA92EC3A648AC9CEEB7687DB4D013">
    <w:name w:val="492EA92EC3A648AC9CEEB7687DB4D013"/>
  </w:style>
  <w:style w:type="paragraph" w:customStyle="1" w:styleId="538777AC9B7240DCBBC9C5DEBAFEAA48">
    <w:name w:val="538777AC9B7240DCBBC9C5DEBAFEAA48"/>
  </w:style>
  <w:style w:type="paragraph" w:customStyle="1" w:styleId="3D82BC850FAE422993F4AFB56833ED23">
    <w:name w:val="3D82BC850FAE422993F4AFB56833ED23"/>
  </w:style>
  <w:style w:type="paragraph" w:customStyle="1" w:styleId="7001A64B34AB450AB2BA377F96A1CB79">
    <w:name w:val="7001A64B34AB450AB2BA377F96A1CB79"/>
  </w:style>
  <w:style w:type="paragraph" w:customStyle="1" w:styleId="19C8D05368D341E59467796CA3623927">
    <w:name w:val="19C8D05368D341E59467796CA3623927"/>
  </w:style>
  <w:style w:type="paragraph" w:customStyle="1" w:styleId="52636A86EEFA44BA83E5EC808AF4D093">
    <w:name w:val="52636A86EEFA44BA83E5EC808AF4D093"/>
    <w:rsid w:val="000A535D"/>
  </w:style>
  <w:style w:type="paragraph" w:customStyle="1" w:styleId="E6D9C3FCA5E14FC7B2765F9726BCB31B">
    <w:name w:val="E6D9C3FCA5E14FC7B2765F9726BCB31B"/>
    <w:rsid w:val="000A535D"/>
  </w:style>
  <w:style w:type="paragraph" w:customStyle="1" w:styleId="8D15281E278943E0980B9A29F79C0F8F">
    <w:name w:val="8D15281E278943E0980B9A29F79C0F8F"/>
    <w:rsid w:val="000A535D"/>
  </w:style>
  <w:style w:type="paragraph" w:customStyle="1" w:styleId="130617011C724A0E9CFD1FF1C5B4CFD1">
    <w:name w:val="130617011C724A0E9CFD1FF1C5B4CFD1"/>
    <w:rsid w:val="000A535D"/>
  </w:style>
  <w:style w:type="paragraph" w:customStyle="1" w:styleId="D990B0AE0570453E93FA85916DFB1FAF">
    <w:name w:val="D990B0AE0570453E93FA85916DFB1FAF"/>
    <w:rsid w:val="000A535D"/>
  </w:style>
  <w:style w:type="paragraph" w:customStyle="1" w:styleId="240C560B533E441E88F0444001DC40FF">
    <w:name w:val="240C560B533E441E88F0444001DC40FF"/>
    <w:rsid w:val="000A535D"/>
  </w:style>
  <w:style w:type="paragraph" w:customStyle="1" w:styleId="F9557743F3D24C43894CBD8C5D97DD32">
    <w:name w:val="F9557743F3D24C43894CBD8C5D97DD32"/>
    <w:rsid w:val="000A535D"/>
  </w:style>
  <w:style w:type="paragraph" w:customStyle="1" w:styleId="4E396F09B1634AF6B3E2808B9F54EF91">
    <w:name w:val="4E396F09B1634AF6B3E2808B9F54EF91"/>
    <w:rsid w:val="000A535D"/>
  </w:style>
  <w:style w:type="paragraph" w:customStyle="1" w:styleId="D818A446A2D341DAAA0FC7D6C47D5484">
    <w:name w:val="D818A446A2D341DAAA0FC7D6C47D5484"/>
    <w:rsid w:val="000A535D"/>
  </w:style>
  <w:style w:type="paragraph" w:customStyle="1" w:styleId="02908558C8C9470CAD4CCA6D3D3C7C1D">
    <w:name w:val="02908558C8C9470CAD4CCA6D3D3C7C1D"/>
    <w:rsid w:val="000A535D"/>
  </w:style>
  <w:style w:type="paragraph" w:customStyle="1" w:styleId="7C6BDB5BC1D44C6DB686AB44ABB2A663">
    <w:name w:val="7C6BDB5BC1D44C6DB686AB44ABB2A663"/>
    <w:rsid w:val="000A535D"/>
  </w:style>
  <w:style w:type="paragraph" w:customStyle="1" w:styleId="E2663889EE744DA0946E52947C4CE0D2">
    <w:name w:val="E2663889EE744DA0946E52947C4CE0D2"/>
    <w:rsid w:val="000A535D"/>
  </w:style>
  <w:style w:type="paragraph" w:customStyle="1" w:styleId="4D5C9B9F1B684023A7B4B9CC3CAD6514">
    <w:name w:val="4D5C9B9F1B684023A7B4B9CC3CAD6514"/>
    <w:rsid w:val="000A535D"/>
  </w:style>
  <w:style w:type="paragraph" w:customStyle="1" w:styleId="84121E8F404C4323860F242C52FF77E9">
    <w:name w:val="84121E8F404C4323860F242C52FF77E9"/>
    <w:rsid w:val="000A535D"/>
  </w:style>
  <w:style w:type="paragraph" w:customStyle="1" w:styleId="F247A357157F4220BF50F5B8831443FC">
    <w:name w:val="F247A357157F4220BF50F5B8831443FC"/>
    <w:rsid w:val="000A535D"/>
  </w:style>
  <w:style w:type="paragraph" w:customStyle="1" w:styleId="AE3CBDDA5ED04A30BC12CE31FBEFD35C">
    <w:name w:val="AE3CBDDA5ED04A30BC12CE31FBEFD35C"/>
    <w:rsid w:val="00645966"/>
  </w:style>
  <w:style w:type="paragraph" w:customStyle="1" w:styleId="B4B59AC367FD4DE8827227EB01D88113">
    <w:name w:val="B4B59AC367FD4DE8827227EB01D88113"/>
    <w:rsid w:val="00645966"/>
  </w:style>
  <w:style w:type="paragraph" w:customStyle="1" w:styleId="E57B951139304C789E683F4FF455E9B1">
    <w:name w:val="E57B951139304C789E683F4FF455E9B1"/>
    <w:rsid w:val="000B1056"/>
  </w:style>
  <w:style w:type="paragraph" w:customStyle="1" w:styleId="980FE1230E9E487DB06046DB0448F047">
    <w:name w:val="980FE1230E9E487DB06046DB0448F047"/>
    <w:rsid w:val="00390005"/>
  </w:style>
  <w:style w:type="paragraph" w:customStyle="1" w:styleId="293CB582C0594719B594F9040C44C8D9">
    <w:name w:val="293CB582C0594719B594F9040C44C8D9"/>
    <w:rsid w:val="00390005"/>
  </w:style>
  <w:style w:type="paragraph" w:customStyle="1" w:styleId="A4DF7195BB29479F9F146AD61A14FB4F">
    <w:name w:val="A4DF7195BB29479F9F146AD61A14FB4F"/>
    <w:rsid w:val="00390005"/>
  </w:style>
  <w:style w:type="paragraph" w:customStyle="1" w:styleId="87EBC649FC954CB68102BD6770997AA0">
    <w:name w:val="87EBC649FC954CB68102BD6770997AA0"/>
    <w:rsid w:val="00390005"/>
  </w:style>
  <w:style w:type="paragraph" w:customStyle="1" w:styleId="774AF7DDA71D4A80A7FBA7D716633B35">
    <w:name w:val="774AF7DDA71D4A80A7FBA7D716633B35"/>
    <w:rsid w:val="00390005"/>
  </w:style>
  <w:style w:type="paragraph" w:customStyle="1" w:styleId="B8331CEF20F24627ABE6B88340D64DAD">
    <w:name w:val="B8331CEF20F24627ABE6B88340D64DAD"/>
    <w:rsid w:val="00390005"/>
  </w:style>
  <w:style w:type="paragraph" w:customStyle="1" w:styleId="AED44A11DA5646C0B7C7216DDB4C83C7">
    <w:name w:val="AED44A11DA5646C0B7C7216DDB4C83C7"/>
    <w:rsid w:val="00390005"/>
  </w:style>
  <w:style w:type="paragraph" w:customStyle="1" w:styleId="8B547EB93C1349B7AD49AA60B7559097">
    <w:name w:val="8B547EB93C1349B7AD49AA60B7559097"/>
    <w:rsid w:val="00390005"/>
  </w:style>
  <w:style w:type="paragraph" w:customStyle="1" w:styleId="1A13B3A76E4840FC9A6DE0A3BCB9E427">
    <w:name w:val="1A13B3A76E4840FC9A6DE0A3BCB9E427"/>
    <w:rsid w:val="00390005"/>
  </w:style>
  <w:style w:type="paragraph" w:customStyle="1" w:styleId="A7E87448DE4A4E0899D085605972B4F2">
    <w:name w:val="A7E87448DE4A4E0899D085605972B4F2"/>
    <w:rsid w:val="00390005"/>
  </w:style>
  <w:style w:type="paragraph" w:customStyle="1" w:styleId="1FC83619B40A4DA8BD0B8FF0FB3D85F9">
    <w:name w:val="1FC83619B40A4DA8BD0B8FF0FB3D85F9"/>
    <w:rsid w:val="00390005"/>
  </w:style>
  <w:style w:type="paragraph" w:customStyle="1" w:styleId="E072FC7EB7D84B31AD9419B6FC9FE3BC">
    <w:name w:val="E072FC7EB7D84B31AD9419B6FC9FE3BC"/>
    <w:rsid w:val="003900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E5F23-06FC-4C3A-834F-37778CA31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2625D9-5CF2-4AFE-8B75-0CDDC037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0</TotalTime>
  <Pages>4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Ninesh Varghese</dc:creator>
  <cp:lastModifiedBy>Admin</cp:lastModifiedBy>
  <cp:revision>2</cp:revision>
  <dcterms:created xsi:type="dcterms:W3CDTF">2015-06-20T09:58:00Z</dcterms:created>
  <dcterms:modified xsi:type="dcterms:W3CDTF">2015-06-20T09:58:00Z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TC034643819991</vt:lpwstr>
  </property>
</Properties>
</file>