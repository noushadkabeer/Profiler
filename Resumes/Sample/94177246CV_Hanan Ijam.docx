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6E" w:rsidRDefault="000D1E6E" w:rsidP="00EA0C28">
      <w:pPr>
        <w:pStyle w:val="ResumeSubsection"/>
        <w:ind w:left="0"/>
        <w:rPr>
          <w:sz w:val="22"/>
          <w:u w:val="single"/>
        </w:rPr>
      </w:pPr>
      <w:bookmarkStart w:id="0" w:name="_GoBack"/>
      <w:bookmarkEnd w:id="0"/>
      <w:r>
        <w:rPr>
          <w:sz w:val="22"/>
          <w:u w:val="single"/>
        </w:rPr>
        <w:t>Personal Information</w:t>
      </w:r>
    </w:p>
    <w:tbl>
      <w:tblPr>
        <w:tblW w:w="5032" w:type="pct"/>
        <w:jc w:val="center"/>
        <w:tblCellSpacing w:w="15" w:type="dxa"/>
        <w:tblInd w:w="-93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82"/>
        <w:gridCol w:w="3895"/>
      </w:tblGrid>
      <w:tr w:rsidR="000D1E6E" w:rsidRPr="00360D1F" w:rsidTr="002B3B4D">
        <w:trPr>
          <w:tblCellSpacing w:w="15" w:type="dxa"/>
          <w:jc w:val="center"/>
        </w:trPr>
        <w:tc>
          <w:tcPr>
            <w:tcW w:w="299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E6E" w:rsidRPr="00EA0C28" w:rsidRDefault="000D1E6E" w:rsidP="002B3B4D">
            <w:pPr>
              <w:ind w:left="308"/>
            </w:pPr>
            <w:r w:rsidRPr="00EA0C28">
              <w:rPr>
                <w:b/>
              </w:rPr>
              <w:t>Name</w:t>
            </w:r>
            <w:r w:rsidRPr="00EA0C28">
              <w:t xml:space="preserve">                 </w:t>
            </w:r>
            <w:r w:rsidR="004563AA">
              <w:t xml:space="preserve"> </w:t>
            </w:r>
            <w:r>
              <w:t>Hanan Ijam</w:t>
            </w:r>
          </w:p>
          <w:p w:rsidR="000D1E6E" w:rsidRDefault="000D1E6E" w:rsidP="002B3B4D">
            <w:pPr>
              <w:ind w:left="308"/>
            </w:pPr>
            <w:r w:rsidRPr="00EA0C28">
              <w:rPr>
                <w:b/>
              </w:rPr>
              <w:t>Nationality</w:t>
            </w:r>
            <w:r w:rsidRPr="00EA0C28">
              <w:t xml:space="preserve">        Canadian</w:t>
            </w:r>
          </w:p>
          <w:p w:rsidR="000D1E6E" w:rsidRPr="00153D08" w:rsidRDefault="000D1E6E" w:rsidP="002B3B4D">
            <w:pPr>
              <w:ind w:left="308"/>
              <w:rPr>
                <w:b/>
                <w:bCs/>
              </w:rPr>
            </w:pPr>
            <w:r w:rsidRPr="00153D08">
              <w:rPr>
                <w:b/>
                <w:bCs/>
              </w:rPr>
              <w:t xml:space="preserve">Date of Birth: </w:t>
            </w:r>
            <w:r>
              <w:rPr>
                <w:b/>
                <w:bCs/>
              </w:rPr>
              <w:t xml:space="preserve">   </w:t>
            </w:r>
            <w:r w:rsidRPr="00153D08">
              <w:t>July 5</w:t>
            </w:r>
            <w:r w:rsidRPr="00153D08">
              <w:rPr>
                <w:vertAlign w:val="superscript"/>
              </w:rPr>
              <w:t>th</w:t>
            </w:r>
            <w:r w:rsidRPr="00153D08">
              <w:t xml:space="preserve"> 1979</w:t>
            </w:r>
          </w:p>
          <w:p w:rsidR="000D4566" w:rsidRPr="00EA0C28" w:rsidRDefault="000D1E6E" w:rsidP="000D4566">
            <w:pPr>
              <w:ind w:left="308"/>
            </w:pPr>
            <w:r w:rsidRPr="00153D08">
              <w:rPr>
                <w:b/>
                <w:bCs/>
              </w:rPr>
              <w:t>Marital Status</w:t>
            </w:r>
            <w:r w:rsidRPr="00153D08">
              <w:t xml:space="preserve">: </w:t>
            </w:r>
            <w:r w:rsidR="004563AA">
              <w:t xml:space="preserve"> </w:t>
            </w:r>
            <w:r w:rsidRPr="00153D08">
              <w:t>Married</w:t>
            </w:r>
          </w:p>
        </w:tc>
        <w:tc>
          <w:tcPr>
            <w:tcW w:w="0" w:type="auto"/>
          </w:tcPr>
          <w:p w:rsidR="000D1E6E" w:rsidRPr="00EA0C28" w:rsidRDefault="000D1E6E" w:rsidP="002B3B4D">
            <w:pPr>
              <w:rPr>
                <w:b/>
              </w:rPr>
            </w:pPr>
          </w:p>
          <w:p w:rsidR="000D1E6E" w:rsidRPr="00EA0C28" w:rsidRDefault="000D1E6E" w:rsidP="002B3B4D">
            <w:r w:rsidRPr="00EA0C28">
              <w:rPr>
                <w:b/>
              </w:rPr>
              <w:t>Email</w:t>
            </w:r>
            <w:r w:rsidRPr="00EA0C28">
              <w:t xml:space="preserve">                </w:t>
            </w:r>
            <w:r>
              <w:t xml:space="preserve">  </w:t>
            </w:r>
            <w:hyperlink r:id="rId8" w:history="1">
              <w:r w:rsidRPr="00473E9C">
                <w:rPr>
                  <w:rStyle w:val="Hyperlink"/>
                </w:rPr>
                <w:t>hananijam@hotmail.com</w:t>
              </w:r>
            </w:hyperlink>
          </w:p>
          <w:p w:rsidR="000D1E6E" w:rsidRPr="00153D08" w:rsidRDefault="000D1E6E" w:rsidP="004B4D17">
            <w:pPr>
              <w:rPr>
                <w:b/>
              </w:rPr>
            </w:pPr>
            <w:r w:rsidRPr="00EA0C28">
              <w:rPr>
                <w:b/>
              </w:rPr>
              <w:t>Phone</w:t>
            </w:r>
            <w:r w:rsidRPr="00EA0C28">
              <w:t xml:space="preserve">  </w:t>
            </w:r>
            <w:r>
              <w:t xml:space="preserve">               (+971) 050-</w:t>
            </w:r>
            <w:r w:rsidR="004B4D17">
              <w:t>1296587</w:t>
            </w:r>
          </w:p>
          <w:p w:rsidR="000D1E6E" w:rsidRPr="00EA0C28" w:rsidRDefault="000D1E6E" w:rsidP="002B3B4D">
            <w:pPr>
              <w:ind w:left="-5972"/>
              <w:rPr>
                <w:b/>
              </w:rPr>
            </w:pPr>
            <w:r w:rsidRPr="00EA0C28">
              <w:rPr>
                <w:b/>
              </w:rPr>
              <w:t>Email</w:t>
            </w:r>
            <w:r w:rsidRPr="00EA0C28">
              <w:t xml:space="preserve">                 </w:t>
            </w:r>
            <w:r w:rsidRPr="00EA0C28">
              <w:rPr>
                <w:b/>
                <w:bCs/>
              </w:rPr>
              <w:t xml:space="preserve"> </w:t>
            </w:r>
            <w:hyperlink r:id="rId9" w:history="1">
              <w:r w:rsidRPr="00EA0C28">
                <w:rPr>
                  <w:rStyle w:val="Hyperlink"/>
                  <w:b/>
                  <w:bCs/>
                </w:rPr>
                <w:t>ammaralnasseri@hotmail.com</w:t>
              </w:r>
            </w:hyperlink>
          </w:p>
        </w:tc>
      </w:tr>
    </w:tbl>
    <w:p w:rsidR="009D5BFA" w:rsidRDefault="009D5BFA">
      <w:pPr>
        <w:pStyle w:val="ResumeSections"/>
      </w:pPr>
    </w:p>
    <w:p w:rsidR="000D1E6E" w:rsidRDefault="000D1E6E" w:rsidP="009D5BFA">
      <w:pPr>
        <w:pStyle w:val="ResumeSections"/>
        <w:spacing w:line="360" w:lineRule="auto"/>
      </w:pPr>
      <w:r>
        <w:t xml:space="preserve">Professional Experience </w:t>
      </w:r>
    </w:p>
    <w:p w:rsidR="004328B6" w:rsidRPr="004328B6" w:rsidRDefault="00AA3371" w:rsidP="004328B6">
      <w:pPr>
        <w:pStyle w:val="ExperienceBullets"/>
        <w:numPr>
          <w:ilvl w:val="0"/>
          <w:numId w:val="0"/>
        </w:numPr>
      </w:pPr>
      <w:r>
        <w:rPr>
          <w:b/>
          <w:bCs/>
          <w:u w:val="single"/>
        </w:rPr>
        <w:t>British School Al-Khubairat – Abu Dhabi, UAE</w:t>
      </w:r>
      <w:r w:rsidR="004328B6">
        <w:rPr>
          <w:b/>
          <w:bCs/>
          <w:u w:val="single"/>
        </w:rPr>
        <w:t xml:space="preserve"> </w:t>
      </w:r>
      <w:r w:rsidR="004328B6">
        <w:tab/>
      </w:r>
      <w:r w:rsidR="004328B6">
        <w:tab/>
      </w:r>
      <w:r w:rsidR="004328B6">
        <w:tab/>
      </w:r>
      <w:r w:rsidR="004328B6">
        <w:tab/>
      </w:r>
      <w:r w:rsidR="004328B6">
        <w:tab/>
      </w:r>
      <w:r w:rsidR="004328B6">
        <w:tab/>
        <w:t xml:space="preserve">           June 2014</w:t>
      </w:r>
    </w:p>
    <w:p w:rsidR="00AA3371" w:rsidRPr="00AA3371" w:rsidRDefault="004328B6" w:rsidP="004328B6">
      <w:pPr>
        <w:pStyle w:val="ExperienceBullets"/>
        <w:numPr>
          <w:ilvl w:val="0"/>
          <w:numId w:val="0"/>
        </w:numPr>
      </w:pPr>
      <w:r>
        <w:rPr>
          <w:b/>
          <w:bCs/>
          <w:u w:val="single"/>
        </w:rPr>
        <w:t>Exam Invigilator</w:t>
      </w:r>
      <w:r w:rsidR="00AA3371">
        <w:tab/>
      </w:r>
      <w:r w:rsidR="00AA3371">
        <w:tab/>
      </w:r>
      <w:r w:rsidR="00AA3371">
        <w:tab/>
      </w:r>
      <w:r w:rsidR="00AA3371">
        <w:tab/>
      </w:r>
      <w:r w:rsidR="00AA3371">
        <w:tab/>
      </w:r>
      <w:r>
        <w:t xml:space="preserve">  </w:t>
      </w:r>
    </w:p>
    <w:p w:rsidR="00AA3371" w:rsidRDefault="00AA3371" w:rsidP="00AA3371">
      <w:pPr>
        <w:pStyle w:val="ExperienceBullets"/>
        <w:numPr>
          <w:ilvl w:val="0"/>
          <w:numId w:val="8"/>
        </w:numPr>
        <w:ind w:left="1170"/>
      </w:pPr>
      <w:r>
        <w:t>Performed GCE examination invigilation tasks including:</w:t>
      </w:r>
    </w:p>
    <w:p w:rsidR="00AA3371" w:rsidRDefault="00AA3371" w:rsidP="00AA3371">
      <w:pPr>
        <w:pStyle w:val="ExperienceBullets"/>
        <w:numPr>
          <w:ilvl w:val="0"/>
          <w:numId w:val="19"/>
        </w:numPr>
      </w:pPr>
      <w:r>
        <w:t>Distributed exam papers to students.</w:t>
      </w:r>
    </w:p>
    <w:p w:rsidR="00AA3371" w:rsidRDefault="00AA3371" w:rsidP="00AA3371">
      <w:pPr>
        <w:pStyle w:val="ExperienceBullets"/>
        <w:numPr>
          <w:ilvl w:val="0"/>
          <w:numId w:val="19"/>
        </w:numPr>
      </w:pPr>
      <w:r>
        <w:t>Took examination attendance.</w:t>
      </w:r>
    </w:p>
    <w:p w:rsidR="00AA3371" w:rsidRDefault="00AA3371" w:rsidP="00AA3371">
      <w:pPr>
        <w:pStyle w:val="ExperienceBullets"/>
        <w:numPr>
          <w:ilvl w:val="0"/>
          <w:numId w:val="19"/>
        </w:numPr>
      </w:pPr>
      <w:r>
        <w:t>Invigilated examinations.</w:t>
      </w:r>
    </w:p>
    <w:p w:rsidR="00AA3371" w:rsidRPr="00AA3371" w:rsidRDefault="00AA3371" w:rsidP="00AA3371">
      <w:pPr>
        <w:pStyle w:val="ExperienceBullets"/>
        <w:numPr>
          <w:ilvl w:val="0"/>
          <w:numId w:val="19"/>
        </w:numPr>
      </w:pPr>
      <w:r>
        <w:t>Collected exam papers, sealed them into an envelope.</w:t>
      </w:r>
    </w:p>
    <w:p w:rsidR="00AA3371" w:rsidRDefault="00AA3371" w:rsidP="00BB2152">
      <w:pPr>
        <w:pStyle w:val="ExperienceBullets"/>
        <w:numPr>
          <w:ilvl w:val="0"/>
          <w:numId w:val="0"/>
        </w:numPr>
        <w:rPr>
          <w:b/>
          <w:bCs/>
          <w:u w:val="single"/>
        </w:rPr>
      </w:pPr>
    </w:p>
    <w:p w:rsidR="004563AA" w:rsidRPr="00BB2152" w:rsidRDefault="000D1E6E" w:rsidP="00BB2152">
      <w:pPr>
        <w:pStyle w:val="ExperienceBullets"/>
        <w:numPr>
          <w:ilvl w:val="0"/>
          <w:numId w:val="0"/>
        </w:numPr>
      </w:pPr>
      <w:r w:rsidRPr="00B01FD1">
        <w:rPr>
          <w:b/>
          <w:bCs/>
          <w:u w:val="single"/>
        </w:rPr>
        <w:t>C</w:t>
      </w:r>
      <w:r w:rsidR="004563AA">
        <w:rPr>
          <w:b/>
          <w:bCs/>
          <w:u w:val="single"/>
        </w:rPr>
        <w:t xml:space="preserve">enter </w:t>
      </w:r>
      <w:r w:rsidR="00497A4D" w:rsidRPr="00B01FD1">
        <w:rPr>
          <w:b/>
          <w:bCs/>
          <w:u w:val="single"/>
        </w:rPr>
        <w:t>for</w:t>
      </w:r>
      <w:r w:rsidR="004563AA">
        <w:rPr>
          <w:b/>
          <w:bCs/>
          <w:u w:val="single"/>
        </w:rPr>
        <w:t xml:space="preserve"> </w:t>
      </w:r>
      <w:r w:rsidRPr="00B01FD1">
        <w:rPr>
          <w:b/>
          <w:bCs/>
          <w:u w:val="single"/>
        </w:rPr>
        <w:t>B</w:t>
      </w:r>
      <w:r w:rsidR="004563AA">
        <w:rPr>
          <w:b/>
          <w:bCs/>
          <w:u w:val="single"/>
        </w:rPr>
        <w:t xml:space="preserve">ritish </w:t>
      </w:r>
      <w:r w:rsidRPr="00B01FD1">
        <w:rPr>
          <w:b/>
          <w:bCs/>
          <w:u w:val="single"/>
        </w:rPr>
        <w:t>T</w:t>
      </w:r>
      <w:r w:rsidR="004563AA">
        <w:rPr>
          <w:b/>
          <w:bCs/>
          <w:u w:val="single"/>
        </w:rPr>
        <w:t>eachers (CfBT)</w:t>
      </w:r>
      <w:r w:rsidRPr="00B01FD1">
        <w:rPr>
          <w:b/>
          <w:bCs/>
          <w:u w:val="single"/>
        </w:rPr>
        <w:t xml:space="preserve"> – Abu Dhabi, UAE</w:t>
      </w:r>
      <w:r w:rsidR="004563AA">
        <w:tab/>
      </w:r>
      <w:r w:rsidR="004563AA">
        <w:tab/>
      </w:r>
      <w:r w:rsidR="004563AA">
        <w:tab/>
      </w:r>
      <w:r w:rsidR="004563AA">
        <w:tab/>
      </w:r>
      <w:r w:rsidR="004563AA">
        <w:tab/>
        <w:t>Feb ’09</w:t>
      </w:r>
      <w:r>
        <w:t xml:space="preserve"> </w:t>
      </w:r>
      <w:r w:rsidR="004563AA">
        <w:t>–</w:t>
      </w:r>
      <w:r>
        <w:t xml:space="preserve"> </w:t>
      </w:r>
      <w:r w:rsidR="004563AA">
        <w:t>Jul’11</w:t>
      </w:r>
    </w:p>
    <w:p w:rsidR="000D1E6E" w:rsidRDefault="000D1E6E" w:rsidP="000D4566">
      <w:pPr>
        <w:pStyle w:val="ExperienceBullets"/>
        <w:numPr>
          <w:ilvl w:val="0"/>
          <w:numId w:val="0"/>
        </w:numPr>
        <w:rPr>
          <w:b/>
          <w:bCs/>
          <w:u w:val="single"/>
        </w:rPr>
      </w:pPr>
      <w:r w:rsidRPr="00B01FD1">
        <w:rPr>
          <w:b/>
          <w:bCs/>
          <w:u w:val="single"/>
        </w:rPr>
        <w:t xml:space="preserve">SLO- School </w:t>
      </w:r>
      <w:r w:rsidR="000D4566">
        <w:rPr>
          <w:b/>
          <w:bCs/>
          <w:u w:val="single"/>
        </w:rPr>
        <w:t>L</w:t>
      </w:r>
      <w:r w:rsidRPr="00B01FD1">
        <w:rPr>
          <w:b/>
          <w:bCs/>
          <w:u w:val="single"/>
        </w:rPr>
        <w:t>iaison Officer</w:t>
      </w:r>
    </w:p>
    <w:p w:rsidR="004563AA" w:rsidRDefault="004563AA" w:rsidP="00AC63E8">
      <w:pPr>
        <w:pStyle w:val="ExperienceBullets"/>
        <w:numPr>
          <w:ilvl w:val="0"/>
          <w:numId w:val="0"/>
        </w:numPr>
        <w:rPr>
          <w:b/>
          <w:bCs/>
          <w:u w:val="single"/>
        </w:rPr>
      </w:pPr>
    </w:p>
    <w:p w:rsidR="004563AA" w:rsidRDefault="004563AA" w:rsidP="000A0F74">
      <w:pPr>
        <w:pStyle w:val="ExperienceBullets"/>
        <w:numPr>
          <w:ilvl w:val="0"/>
          <w:numId w:val="8"/>
        </w:numPr>
        <w:ind w:left="1170"/>
      </w:pPr>
      <w:r>
        <w:t xml:space="preserve">Administrative tasks </w:t>
      </w:r>
      <w:r w:rsidR="000A0F74">
        <w:t>including</w:t>
      </w:r>
      <w:r>
        <w:t>:</w:t>
      </w:r>
    </w:p>
    <w:p w:rsidR="00497A4D" w:rsidRDefault="00497A4D" w:rsidP="00497A4D">
      <w:pPr>
        <w:pStyle w:val="ExperienceBullets"/>
        <w:numPr>
          <w:ilvl w:val="0"/>
          <w:numId w:val="19"/>
        </w:numPr>
      </w:pPr>
      <w:r>
        <w:t>Responded to parents' queries about the school.</w:t>
      </w:r>
    </w:p>
    <w:p w:rsidR="00497A4D" w:rsidRDefault="00497A4D" w:rsidP="001803A7">
      <w:pPr>
        <w:pStyle w:val="ExperienceBullets"/>
        <w:numPr>
          <w:ilvl w:val="0"/>
          <w:numId w:val="19"/>
        </w:numPr>
      </w:pPr>
      <w:r>
        <w:t>Received applications for admission and checked that the required documents are submitted.</w:t>
      </w:r>
    </w:p>
    <w:p w:rsidR="00497A4D" w:rsidRDefault="00497A4D" w:rsidP="00497A4D">
      <w:pPr>
        <w:pStyle w:val="ExperienceBullets"/>
        <w:numPr>
          <w:ilvl w:val="0"/>
          <w:numId w:val="19"/>
        </w:numPr>
      </w:pPr>
      <w:r>
        <w:t>Collected new student information when they joined the school and input the information on the school system, as per Abu Dhabi Education Council (ADEC) requirements.</w:t>
      </w:r>
    </w:p>
    <w:p w:rsidR="00497A4D" w:rsidRDefault="00497A4D" w:rsidP="00497A4D">
      <w:pPr>
        <w:pStyle w:val="ExperienceBullets"/>
        <w:numPr>
          <w:ilvl w:val="0"/>
          <w:numId w:val="19"/>
        </w:numPr>
      </w:pPr>
      <w:r>
        <w:t>Supported the school and the project in collating information e.g. for student attendance, assessment data and uploaded the information onto databases.</w:t>
      </w:r>
    </w:p>
    <w:p w:rsidR="00497A4D" w:rsidRDefault="00497A4D" w:rsidP="00497A4D">
      <w:pPr>
        <w:pStyle w:val="ExperienceBullets"/>
        <w:numPr>
          <w:ilvl w:val="0"/>
          <w:numId w:val="19"/>
        </w:numPr>
      </w:pPr>
      <w:r>
        <w:t>Took attendance for the school (Grades 1 to 5) on a daily basis and called parents of absent students to find out the reason of absence.</w:t>
      </w:r>
    </w:p>
    <w:p w:rsidR="00497A4D" w:rsidRDefault="00497A4D" w:rsidP="00497A4D">
      <w:pPr>
        <w:pStyle w:val="ExperienceBullets"/>
        <w:numPr>
          <w:ilvl w:val="0"/>
          <w:numId w:val="19"/>
        </w:numPr>
      </w:pPr>
      <w:r>
        <w:t>Member of the Health and Safety Committee. Checked class rooms for health and safety concerns (wiring, water leakage, etc.).</w:t>
      </w:r>
    </w:p>
    <w:p w:rsidR="00497A4D" w:rsidRDefault="00497A4D" w:rsidP="00497A4D">
      <w:pPr>
        <w:pStyle w:val="ExperienceBullets"/>
        <w:numPr>
          <w:ilvl w:val="0"/>
          <w:numId w:val="19"/>
        </w:numPr>
      </w:pPr>
      <w:r>
        <w:t>Organized large and small meeting events.</w:t>
      </w:r>
    </w:p>
    <w:p w:rsidR="00EA4629" w:rsidRDefault="00497A4D" w:rsidP="00497A4D">
      <w:pPr>
        <w:pStyle w:val="ExperienceBullets"/>
        <w:numPr>
          <w:ilvl w:val="0"/>
          <w:numId w:val="19"/>
        </w:numPr>
      </w:pPr>
      <w:r>
        <w:t>Supported the completion of spreadsheets required by the client.</w:t>
      </w:r>
    </w:p>
    <w:p w:rsidR="00DE52C5" w:rsidRDefault="00DE52C5" w:rsidP="00D74DAB">
      <w:pPr>
        <w:pStyle w:val="ExperienceBullets"/>
        <w:numPr>
          <w:ilvl w:val="0"/>
          <w:numId w:val="19"/>
        </w:numPr>
      </w:pPr>
      <w:r>
        <w:t>Dealt with suppliers in regards to orders from staff.</w:t>
      </w:r>
    </w:p>
    <w:p w:rsidR="002F79C6" w:rsidRDefault="002F79C6" w:rsidP="00D74DAB">
      <w:pPr>
        <w:pStyle w:val="ExperienceBullets"/>
        <w:numPr>
          <w:ilvl w:val="0"/>
          <w:numId w:val="0"/>
        </w:numPr>
      </w:pPr>
    </w:p>
    <w:p w:rsidR="000D1E6E" w:rsidRDefault="000D1E6E" w:rsidP="00D74DAB">
      <w:pPr>
        <w:pStyle w:val="ExperienceBullets"/>
        <w:numPr>
          <w:ilvl w:val="0"/>
          <w:numId w:val="10"/>
        </w:numPr>
        <w:ind w:left="1170"/>
      </w:pPr>
      <w:r>
        <w:t>Translation services between Arabic and English including:</w:t>
      </w:r>
    </w:p>
    <w:p w:rsidR="000D1E6E" w:rsidRDefault="000D1E6E" w:rsidP="00B31CA8">
      <w:pPr>
        <w:pStyle w:val="ExperienceBullets"/>
        <w:numPr>
          <w:ilvl w:val="0"/>
          <w:numId w:val="9"/>
        </w:numPr>
        <w:ind w:left="1800"/>
      </w:pPr>
      <w:r>
        <w:t>Verbal interpretations</w:t>
      </w:r>
    </w:p>
    <w:p w:rsidR="000D1E6E" w:rsidRDefault="000D1E6E" w:rsidP="00B31CA8">
      <w:pPr>
        <w:pStyle w:val="ExperienceBullets"/>
        <w:numPr>
          <w:ilvl w:val="0"/>
          <w:numId w:val="9"/>
        </w:numPr>
        <w:ind w:left="1800"/>
      </w:pPr>
      <w:r>
        <w:t>Project based  translations being as  part of a wider SLO team</w:t>
      </w:r>
    </w:p>
    <w:p w:rsidR="00177DC3" w:rsidRDefault="00177DC3" w:rsidP="00177DC3">
      <w:pPr>
        <w:pStyle w:val="ExperienceBullets"/>
        <w:numPr>
          <w:ilvl w:val="0"/>
          <w:numId w:val="0"/>
        </w:numPr>
        <w:ind w:left="1800"/>
      </w:pPr>
    </w:p>
    <w:p w:rsidR="000D1E6E" w:rsidRDefault="000D1E6E" w:rsidP="00B31CA8">
      <w:pPr>
        <w:pStyle w:val="ExperienceBullets"/>
        <w:numPr>
          <w:ilvl w:val="0"/>
          <w:numId w:val="8"/>
        </w:numPr>
        <w:ind w:left="1170"/>
      </w:pPr>
      <w:r>
        <w:t>Cultural assistance involving:</w:t>
      </w:r>
    </w:p>
    <w:p w:rsidR="000D1E6E" w:rsidRDefault="000D1E6E" w:rsidP="00B31CA8">
      <w:pPr>
        <w:pStyle w:val="ExperienceBullets"/>
        <w:numPr>
          <w:ilvl w:val="0"/>
          <w:numId w:val="7"/>
        </w:numPr>
      </w:pPr>
      <w:r>
        <w:t>Providing guidance and support for the team on cultural and contextual issues to ensure sensitivity to the local community</w:t>
      </w:r>
    </w:p>
    <w:p w:rsidR="000D1E6E" w:rsidRDefault="000D1E6E" w:rsidP="00B31CA8">
      <w:pPr>
        <w:pStyle w:val="ExperienceBullets"/>
        <w:numPr>
          <w:ilvl w:val="0"/>
          <w:numId w:val="7"/>
        </w:numPr>
      </w:pPr>
      <w:r>
        <w:lastRenderedPageBreak/>
        <w:t>Acting as the liaison between families and the school in preparing for and hosting school and community events</w:t>
      </w:r>
    </w:p>
    <w:p w:rsidR="00E9093D" w:rsidRDefault="00E9093D" w:rsidP="00A4766D">
      <w:pPr>
        <w:rPr>
          <w:b/>
          <w:u w:val="single"/>
        </w:rPr>
      </w:pPr>
    </w:p>
    <w:p w:rsidR="000D1E6E" w:rsidRPr="00A4766D" w:rsidRDefault="00BB2152" w:rsidP="00A4766D">
      <w:pPr>
        <w:rPr>
          <w:bCs/>
        </w:rPr>
      </w:pPr>
      <w:r>
        <w:rPr>
          <w:b/>
          <w:u w:val="single"/>
        </w:rPr>
        <w:t>TD Bank</w:t>
      </w:r>
      <w:r w:rsidR="000D1E6E" w:rsidRPr="00F01D47">
        <w:rPr>
          <w:b/>
          <w:u w:val="single"/>
        </w:rPr>
        <w:t>– Toronto, Ontario, Canada</w:t>
      </w:r>
      <w:r w:rsidR="000D1E6E" w:rsidRPr="00A4766D">
        <w:rPr>
          <w:bCs/>
        </w:rPr>
        <w:t xml:space="preserve">       </w:t>
      </w:r>
      <w:r w:rsidR="000D1E6E" w:rsidRPr="00A4766D">
        <w:rPr>
          <w:bCs/>
        </w:rPr>
        <w:tab/>
      </w:r>
      <w:r w:rsidR="000D1E6E" w:rsidRPr="00A4766D">
        <w:rPr>
          <w:bCs/>
        </w:rPr>
        <w:tab/>
        <w:t xml:space="preserve">  </w:t>
      </w:r>
      <w:r w:rsidR="000D1E6E">
        <w:rPr>
          <w:bCs/>
        </w:rPr>
        <w:tab/>
      </w:r>
      <w:r w:rsidR="000D1E6E">
        <w:rPr>
          <w:bCs/>
        </w:rPr>
        <w:tab/>
      </w:r>
      <w:r w:rsidR="000D1E6E">
        <w:rPr>
          <w:bCs/>
        </w:rPr>
        <w:tab/>
      </w:r>
      <w:r w:rsidR="000D1E6E">
        <w:rPr>
          <w:bCs/>
        </w:rPr>
        <w:tab/>
      </w:r>
      <w:r w:rsidR="000D1E6E" w:rsidRPr="00A4766D">
        <w:rPr>
          <w:bCs/>
        </w:rPr>
        <w:t xml:space="preserve"> Sep</w:t>
      </w:r>
      <w:r w:rsidR="000D1E6E">
        <w:rPr>
          <w:bCs/>
        </w:rPr>
        <w:t xml:space="preserve"> ’05 - Aug ‘</w:t>
      </w:r>
      <w:r w:rsidR="000D1E6E" w:rsidRPr="00A4766D">
        <w:rPr>
          <w:bCs/>
        </w:rPr>
        <w:t>08</w:t>
      </w:r>
    </w:p>
    <w:p w:rsidR="000D1E6E" w:rsidRPr="00F01D47" w:rsidRDefault="000D1E6E" w:rsidP="00A4766D">
      <w:pPr>
        <w:rPr>
          <w:b/>
          <w:u w:val="single"/>
        </w:rPr>
      </w:pPr>
      <w:r w:rsidRPr="00F01D47">
        <w:rPr>
          <w:b/>
          <w:u w:val="single"/>
        </w:rPr>
        <w:t>Financial Services Representative (FSR)</w:t>
      </w:r>
    </w:p>
    <w:p w:rsidR="000D1E6E" w:rsidRPr="00AF5157" w:rsidRDefault="000D1E6E" w:rsidP="00A4766D">
      <w:pPr>
        <w:ind w:left="1170"/>
        <w:rPr>
          <w:rFonts w:ascii="Arial" w:hAnsi="Arial" w:cs="Arial"/>
          <w:b/>
          <w:bCs/>
          <w:sz w:val="22"/>
          <w:u w:val="single"/>
        </w:rPr>
      </w:pPr>
    </w:p>
    <w:p w:rsidR="000D1E6E" w:rsidRPr="00A4766D" w:rsidRDefault="000D1E6E" w:rsidP="00B31CA8">
      <w:pPr>
        <w:numPr>
          <w:ilvl w:val="0"/>
          <w:numId w:val="11"/>
        </w:numPr>
        <w:ind w:left="1170"/>
      </w:pPr>
      <w:r w:rsidRPr="00A4766D">
        <w:t xml:space="preserve">Completed IFIC (Investments Funds in </w:t>
      </w:r>
      <w:smartTag w:uri="urn:schemas-microsoft-com:office:smarttags" w:element="place">
        <w:smartTag w:uri="urn:schemas-microsoft-com:office:smarttags" w:element="country-region">
          <w:smartTag w:uri="urn:schemas-microsoft-com:office:smarttags" w:element="State">
            <w:r w:rsidRPr="00A4766D">
              <w:t>Canada</w:t>
            </w:r>
          </w:smartTag>
        </w:smartTag>
      </w:smartTag>
      <w:r w:rsidRPr="00A4766D">
        <w:t xml:space="preserve">) course </w:t>
      </w:r>
    </w:p>
    <w:p w:rsidR="000D1E6E" w:rsidRPr="00A4766D" w:rsidRDefault="000D1E6E" w:rsidP="00B31CA8">
      <w:pPr>
        <w:numPr>
          <w:ilvl w:val="0"/>
          <w:numId w:val="11"/>
        </w:numPr>
        <w:ind w:left="1170"/>
      </w:pPr>
      <w:r w:rsidRPr="00A4766D">
        <w:t>Responsible for opening chequing and savings accounts</w:t>
      </w:r>
    </w:p>
    <w:p w:rsidR="000D1E6E" w:rsidRPr="00A4766D" w:rsidRDefault="000D1E6E" w:rsidP="00B31CA8">
      <w:pPr>
        <w:numPr>
          <w:ilvl w:val="0"/>
          <w:numId w:val="11"/>
        </w:numPr>
        <w:ind w:left="1170"/>
      </w:pPr>
      <w:r w:rsidRPr="00A4766D">
        <w:t>Responsibility includes opening of RRSP accounts and directing the contributions into GIAs/GICs</w:t>
      </w:r>
    </w:p>
    <w:p w:rsidR="000D1E6E" w:rsidRPr="00A4766D" w:rsidRDefault="000D1E6E" w:rsidP="00B31CA8">
      <w:pPr>
        <w:numPr>
          <w:ilvl w:val="0"/>
          <w:numId w:val="11"/>
        </w:numPr>
        <w:ind w:left="1170"/>
      </w:pPr>
      <w:r w:rsidRPr="00A4766D">
        <w:t>Completed applications on behalf of clients for lines of credit, secured/unsecured loans, VISA and overdraft, for clients</w:t>
      </w:r>
    </w:p>
    <w:p w:rsidR="000D1E6E" w:rsidRPr="00A4766D" w:rsidRDefault="000D1E6E" w:rsidP="00B31CA8">
      <w:pPr>
        <w:numPr>
          <w:ilvl w:val="0"/>
          <w:numId w:val="11"/>
        </w:numPr>
        <w:ind w:left="1170"/>
      </w:pPr>
      <w:r w:rsidRPr="00A4766D">
        <w:t>Filled in for Teller and Branch Greeter positions during times of staff shortage and times of high customer traffic</w:t>
      </w:r>
    </w:p>
    <w:p w:rsidR="000D1E6E" w:rsidRDefault="000D1E6E" w:rsidP="00A4766D">
      <w:pPr>
        <w:pStyle w:val="ExperienceBullets"/>
        <w:numPr>
          <w:ilvl w:val="0"/>
          <w:numId w:val="0"/>
        </w:numPr>
      </w:pPr>
    </w:p>
    <w:p w:rsidR="000D1E6E" w:rsidRDefault="000D1E6E" w:rsidP="00AC63E8">
      <w:r w:rsidRPr="001461B0">
        <w:rPr>
          <w:b/>
          <w:bCs/>
          <w:u w:val="single"/>
        </w:rPr>
        <w:t xml:space="preserve">IBM – </w:t>
      </w:r>
      <w:smartTag w:uri="urn:schemas-microsoft-com:office:smarttags" w:element="place">
        <w:smartTag w:uri="urn:schemas-microsoft-com:office:smarttags" w:element="City">
          <w:r w:rsidRPr="001461B0">
            <w:rPr>
              <w:b/>
              <w:bCs/>
              <w:u w:val="single"/>
            </w:rPr>
            <w:t>Toronto</w:t>
          </w:r>
        </w:smartTag>
        <w:r w:rsidRPr="001461B0">
          <w:rPr>
            <w:b/>
            <w:bCs/>
            <w:u w:val="single"/>
          </w:rPr>
          <w:t xml:space="preserve">, </w:t>
        </w:r>
        <w:smartTag w:uri="urn:schemas-microsoft-com:office:smarttags" w:element="State">
          <w:r w:rsidRPr="001461B0">
            <w:rPr>
              <w:b/>
              <w:bCs/>
              <w:u w:val="single"/>
            </w:rPr>
            <w:t>Ontario</w:t>
          </w:r>
        </w:smartTag>
        <w:r w:rsidRPr="001461B0">
          <w:rPr>
            <w:b/>
            <w:bCs/>
            <w:u w:val="single"/>
          </w:rPr>
          <w:t xml:space="preserve">, </w:t>
        </w:r>
        <w:smartTag w:uri="urn:schemas-microsoft-com:office:smarttags" w:element="country-region">
          <w:r w:rsidRPr="001461B0">
            <w:rPr>
              <w:b/>
              <w:bCs/>
              <w:u w:val="single"/>
            </w:rPr>
            <w:t>Canada</w:t>
          </w:r>
        </w:smartTag>
      </w:smartTag>
      <w:r w:rsidRPr="00AC63E8">
        <w:tab/>
        <w:t xml:space="preserve">                                         </w:t>
      </w:r>
      <w:r>
        <w:tab/>
      </w:r>
      <w:r>
        <w:tab/>
      </w:r>
      <w:r>
        <w:tab/>
      </w:r>
      <w:r>
        <w:tab/>
        <w:t xml:space="preserve">     </w:t>
      </w:r>
      <w:r>
        <w:tab/>
        <w:t>Sep ’01- Aug ‘</w:t>
      </w:r>
      <w:r w:rsidRPr="00AC63E8">
        <w:t>02</w:t>
      </w:r>
    </w:p>
    <w:p w:rsidR="000D1E6E" w:rsidRPr="001461B0" w:rsidRDefault="000D1E6E" w:rsidP="00AC63E8">
      <w:pPr>
        <w:rPr>
          <w:b/>
          <w:bCs/>
          <w:u w:val="single"/>
        </w:rPr>
      </w:pPr>
      <w:r w:rsidRPr="001461B0">
        <w:rPr>
          <w:b/>
          <w:bCs/>
          <w:u w:val="single"/>
        </w:rPr>
        <w:t>Auditor</w:t>
      </w:r>
    </w:p>
    <w:p w:rsidR="000D1E6E" w:rsidRPr="001461B0" w:rsidRDefault="000D1E6E" w:rsidP="00AC63E8">
      <w:pPr>
        <w:rPr>
          <w:b/>
          <w:bCs/>
          <w:u w:val="single"/>
        </w:rPr>
      </w:pPr>
      <w:r w:rsidRPr="001461B0">
        <w:rPr>
          <w:b/>
          <w:bCs/>
          <w:u w:val="single"/>
        </w:rPr>
        <w:t>IS-Internal Support</w:t>
      </w:r>
    </w:p>
    <w:p w:rsidR="000D1E6E" w:rsidRPr="00AC63E8" w:rsidRDefault="000D1E6E" w:rsidP="00AC63E8"/>
    <w:p w:rsidR="000D1E6E" w:rsidRPr="00AC63E8" w:rsidRDefault="000D1E6E" w:rsidP="00B31CA8">
      <w:pPr>
        <w:numPr>
          <w:ilvl w:val="0"/>
          <w:numId w:val="12"/>
        </w:numPr>
        <w:tabs>
          <w:tab w:val="clear" w:pos="360"/>
        </w:tabs>
        <w:ind w:left="1170"/>
        <w:jc w:val="both"/>
        <w:rPr>
          <w:rFonts w:ascii="Arial" w:hAnsi="Arial" w:cs="Arial"/>
          <w:snapToGrid w:val="0"/>
        </w:rPr>
      </w:pPr>
      <w:r w:rsidRPr="00AC63E8">
        <w:rPr>
          <w:rFonts w:ascii="Arial" w:hAnsi="Arial" w:cs="Arial"/>
        </w:rPr>
        <w:t>Solved various problems that clients would have with an IBM Intranet Website</w:t>
      </w:r>
    </w:p>
    <w:p w:rsidR="000D1E6E" w:rsidRPr="00A4766D" w:rsidRDefault="000D1E6E" w:rsidP="00B31CA8">
      <w:pPr>
        <w:numPr>
          <w:ilvl w:val="0"/>
          <w:numId w:val="12"/>
        </w:numPr>
        <w:tabs>
          <w:tab w:val="clear" w:pos="360"/>
        </w:tabs>
        <w:ind w:left="1170"/>
        <w:jc w:val="both"/>
        <w:rPr>
          <w:rFonts w:ascii="Arial" w:hAnsi="Arial" w:cs="Arial"/>
          <w:snapToGrid w:val="0"/>
        </w:rPr>
      </w:pPr>
      <w:r w:rsidRPr="00AC63E8">
        <w:rPr>
          <w:rFonts w:ascii="Arial" w:hAnsi="Arial" w:cs="Arial"/>
        </w:rPr>
        <w:t>Dealt with extremely difficult situations</w:t>
      </w:r>
      <w:r>
        <w:rPr>
          <w:rFonts w:ascii="Arial" w:hAnsi="Arial" w:cs="Arial"/>
          <w:snapToGrid w:val="0"/>
        </w:rPr>
        <w:t xml:space="preserve"> &amp; </w:t>
      </w:r>
      <w:r>
        <w:rPr>
          <w:rFonts w:ascii="Arial" w:hAnsi="Arial" w:cs="Arial"/>
        </w:rPr>
        <w:t>d</w:t>
      </w:r>
      <w:r w:rsidRPr="00A4766D">
        <w:rPr>
          <w:rFonts w:ascii="Arial" w:hAnsi="Arial" w:cs="Arial"/>
        </w:rPr>
        <w:t>eveloped excellent customer service skills</w:t>
      </w:r>
    </w:p>
    <w:p w:rsidR="000D1E6E" w:rsidRPr="00AC63E8" w:rsidRDefault="000D1E6E" w:rsidP="00B31CA8">
      <w:pPr>
        <w:numPr>
          <w:ilvl w:val="0"/>
          <w:numId w:val="13"/>
        </w:numPr>
        <w:tabs>
          <w:tab w:val="clear" w:pos="360"/>
        </w:tabs>
        <w:ind w:left="1170"/>
        <w:jc w:val="both"/>
        <w:rPr>
          <w:rFonts w:ascii="Arial" w:hAnsi="Arial" w:cs="Arial"/>
          <w:snapToGrid w:val="0"/>
        </w:rPr>
      </w:pPr>
      <w:r w:rsidRPr="00AC63E8">
        <w:rPr>
          <w:rFonts w:ascii="Arial" w:hAnsi="Arial" w:cs="Arial"/>
        </w:rPr>
        <w:t>Promoted to auditor due to outstanding performance</w:t>
      </w:r>
    </w:p>
    <w:p w:rsidR="000D1E6E" w:rsidRPr="00AC63E8" w:rsidRDefault="000D1E6E" w:rsidP="00B31CA8">
      <w:pPr>
        <w:numPr>
          <w:ilvl w:val="0"/>
          <w:numId w:val="13"/>
        </w:numPr>
        <w:tabs>
          <w:tab w:val="clear" w:pos="360"/>
        </w:tabs>
        <w:ind w:left="1170"/>
        <w:jc w:val="both"/>
        <w:rPr>
          <w:rFonts w:ascii="Arial" w:hAnsi="Arial" w:cs="Arial"/>
          <w:snapToGrid w:val="0"/>
        </w:rPr>
      </w:pPr>
      <w:r w:rsidRPr="00AC63E8">
        <w:rPr>
          <w:rFonts w:ascii="Arial" w:hAnsi="Arial" w:cs="Arial"/>
        </w:rPr>
        <w:t>Audited Management processes and ensured that internal processes were followed</w:t>
      </w:r>
    </w:p>
    <w:p w:rsidR="000D1E6E" w:rsidRDefault="000D1E6E" w:rsidP="00EA0C28">
      <w:pPr>
        <w:pStyle w:val="ExperienceBullets"/>
        <w:numPr>
          <w:ilvl w:val="0"/>
          <w:numId w:val="0"/>
        </w:numPr>
      </w:pPr>
    </w:p>
    <w:p w:rsidR="000D1E6E" w:rsidRDefault="000D1E6E">
      <w:pPr>
        <w:pStyle w:val="ResumeSections"/>
      </w:pPr>
      <w:r>
        <w:t xml:space="preserve">Education </w:t>
      </w:r>
    </w:p>
    <w:p w:rsidR="000D1E6E" w:rsidRPr="00FD2C41" w:rsidRDefault="000D1E6E" w:rsidP="00FD2C41">
      <w:pPr>
        <w:pStyle w:val="ListParagraph"/>
      </w:pPr>
      <w:r w:rsidRPr="00FD2C41">
        <w:rPr>
          <w:bCs/>
          <w:sz w:val="22"/>
        </w:rPr>
        <w:t>York</w:t>
      </w:r>
      <w:r w:rsidRPr="00FD2C41">
        <w:rPr>
          <w:sz w:val="22"/>
        </w:rPr>
        <w:t xml:space="preserve"> University, Toronto, Ontario</w:t>
      </w:r>
      <w:r w:rsidRPr="00FD2C41">
        <w:br/>
      </w:r>
      <w:r w:rsidRPr="00BB2152">
        <w:rPr>
          <w:b/>
          <w:bCs/>
        </w:rPr>
        <w:t>Bachelor of Art in Business and Society, Jun 2005</w:t>
      </w:r>
      <w:r w:rsidRPr="00FD2C41">
        <w:tab/>
      </w:r>
    </w:p>
    <w:p w:rsidR="000D1E6E" w:rsidRDefault="000D1E6E">
      <w:pPr>
        <w:pStyle w:val="ListParagraph"/>
      </w:pPr>
    </w:p>
    <w:p w:rsidR="000D1E6E" w:rsidRDefault="00B91FF3" w:rsidP="00EA0C28">
      <w:pPr>
        <w:pStyle w:val="ResumeSections"/>
      </w:pPr>
      <w:r>
        <w:t>Computer</w:t>
      </w:r>
      <w:r w:rsidR="000D1E6E">
        <w:t xml:space="preserve"> Skills</w:t>
      </w:r>
    </w:p>
    <w:p w:rsidR="000D1E6E" w:rsidRPr="00EA0C28" w:rsidRDefault="000D1E6E" w:rsidP="00B31CA8">
      <w:pPr>
        <w:numPr>
          <w:ilvl w:val="0"/>
          <w:numId w:val="16"/>
        </w:numPr>
        <w:ind w:left="1170"/>
        <w:jc w:val="both"/>
        <w:rPr>
          <w:b/>
          <w:u w:val="single"/>
        </w:rPr>
      </w:pPr>
      <w:r w:rsidRPr="00EA0C28">
        <w:rPr>
          <w:b/>
        </w:rPr>
        <w:t>Software</w:t>
      </w:r>
    </w:p>
    <w:p w:rsidR="00BB2152" w:rsidRDefault="00BB2152" w:rsidP="00BB2152">
      <w:pPr>
        <w:ind w:left="810" w:firstLine="360"/>
        <w:jc w:val="both"/>
      </w:pPr>
      <w:r>
        <w:t xml:space="preserve">Experience in Microsoft Office Suite. </w:t>
      </w:r>
    </w:p>
    <w:p w:rsidR="000D1E6E" w:rsidRPr="00EA0C28" w:rsidRDefault="000D1E6E" w:rsidP="00EA0C28">
      <w:pPr>
        <w:jc w:val="both"/>
        <w:rPr>
          <w:b/>
          <w:u w:val="single"/>
        </w:rPr>
      </w:pPr>
    </w:p>
    <w:p w:rsidR="000D1E6E" w:rsidRPr="00EA0C28" w:rsidRDefault="000D1E6E" w:rsidP="00B31CA8">
      <w:pPr>
        <w:numPr>
          <w:ilvl w:val="0"/>
          <w:numId w:val="6"/>
        </w:numPr>
        <w:ind w:left="1170"/>
        <w:jc w:val="both"/>
        <w:rPr>
          <w:b/>
          <w:u w:val="single"/>
        </w:rPr>
      </w:pPr>
      <w:r w:rsidRPr="00EA0C28">
        <w:rPr>
          <w:b/>
        </w:rPr>
        <w:t>Electronic Communication:</w:t>
      </w:r>
      <w:r w:rsidRPr="00EA0C28">
        <w:t xml:space="preserve"> </w:t>
      </w:r>
    </w:p>
    <w:p w:rsidR="000D1E6E" w:rsidRPr="00EA0C28" w:rsidRDefault="000D1E6E" w:rsidP="00530968">
      <w:pPr>
        <w:ind w:left="810" w:firstLine="360"/>
        <w:jc w:val="both"/>
        <w:rPr>
          <w:b/>
          <w:u w:val="single"/>
        </w:rPr>
      </w:pPr>
      <w:r w:rsidRPr="00EA0C28">
        <w:t>Skilled at using the I</w:t>
      </w:r>
      <w:r w:rsidR="00BB2152">
        <w:t xml:space="preserve">nternet for electronic mail, </w:t>
      </w:r>
      <w:r w:rsidRPr="00EA0C28">
        <w:t>data gathering and research activities</w:t>
      </w:r>
    </w:p>
    <w:p w:rsidR="000D1E6E" w:rsidRDefault="000D1E6E" w:rsidP="00EA0C28">
      <w:pPr>
        <w:pStyle w:val="ResumeSections"/>
      </w:pPr>
    </w:p>
    <w:p w:rsidR="000D1E6E" w:rsidRDefault="000D1E6E">
      <w:pPr>
        <w:pStyle w:val="ListParagraph"/>
      </w:pPr>
      <w:r>
        <w:tab/>
      </w:r>
    </w:p>
    <w:sectPr w:rsidR="000D1E6E" w:rsidSect="00A4766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360" w:right="126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F32" w:rsidRDefault="006C0F32">
      <w:r>
        <w:separator/>
      </w:r>
    </w:p>
  </w:endnote>
  <w:endnote w:type="continuationSeparator" w:id="0">
    <w:p w:rsidR="006C0F32" w:rsidRDefault="006C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6E" w:rsidRDefault="000D1E6E">
    <w:pPr>
      <w:pStyle w:val="Footer"/>
      <w:rPr>
        <w:rStyle w:val="PageNumber"/>
      </w:rPr>
    </w:pPr>
    <w:r>
      <w:rPr>
        <w:rStyle w:val="PageNumber"/>
      </w:rPr>
      <w:t xml:space="preserve">- </w:t>
    </w:r>
    <w:r w:rsidR="000275D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275DF">
      <w:rPr>
        <w:rStyle w:val="PageNumber"/>
      </w:rPr>
      <w:fldChar w:fldCharType="separate"/>
    </w:r>
    <w:r w:rsidR="005E7421">
      <w:rPr>
        <w:rStyle w:val="PageNumber"/>
        <w:noProof/>
      </w:rPr>
      <w:t>2</w:t>
    </w:r>
    <w:r w:rsidR="000275DF">
      <w:rPr>
        <w:rStyle w:val="PageNumber"/>
      </w:rPr>
      <w:fldChar w:fldCharType="end"/>
    </w:r>
    <w:r>
      <w:rPr>
        <w:rStyle w:val="PageNumber"/>
      </w:rPr>
      <w:t xml:space="preserve"> –</w:t>
    </w:r>
  </w:p>
  <w:p w:rsidR="000D1E6E" w:rsidRDefault="000D1E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6E" w:rsidRDefault="000D1E6E" w:rsidP="00A4766D">
    <w:pPr>
      <w:pStyle w:val="Footer"/>
    </w:pPr>
    <w:r>
      <w:rPr>
        <w:rStyle w:val="PageNumber"/>
      </w:rPr>
      <w:t xml:space="preserve">- </w:t>
    </w:r>
    <w:r w:rsidR="000275D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275DF">
      <w:rPr>
        <w:rStyle w:val="PageNumber"/>
      </w:rPr>
      <w:fldChar w:fldCharType="separate"/>
    </w:r>
    <w:r w:rsidR="005E7421">
      <w:rPr>
        <w:rStyle w:val="PageNumber"/>
        <w:noProof/>
      </w:rPr>
      <w:t>1</w:t>
    </w:r>
    <w:r w:rsidR="000275DF">
      <w:rPr>
        <w:rStyle w:val="PageNumber"/>
      </w:rPr>
      <w:fldChar w:fldCharType="end"/>
    </w:r>
    <w:r>
      <w:rPr>
        <w:rStyle w:val="PageNumber"/>
      </w:rPr>
      <w:t xml:space="preserve"> -</w:t>
    </w:r>
  </w:p>
  <w:p w:rsidR="000D1E6E" w:rsidRDefault="000D1E6E">
    <w:pPr>
      <w:pStyle w:val="Footer"/>
    </w:pPr>
  </w:p>
  <w:p w:rsidR="000D1E6E" w:rsidRDefault="000D1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F32" w:rsidRDefault="006C0F32">
      <w:r>
        <w:separator/>
      </w:r>
    </w:p>
  </w:footnote>
  <w:footnote w:type="continuationSeparator" w:id="0">
    <w:p w:rsidR="006C0F32" w:rsidRDefault="006C0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05" w:type="dxa"/>
      <w:tblInd w:w="-792" w:type="dxa"/>
      <w:tblLook w:val="00A0" w:firstRow="1" w:lastRow="0" w:firstColumn="1" w:lastColumn="0" w:noHBand="0" w:noVBand="0"/>
    </w:tblPr>
    <w:tblGrid>
      <w:gridCol w:w="2905"/>
    </w:tblGrid>
    <w:tr w:rsidR="000D1E6E" w:rsidTr="00932439">
      <w:trPr>
        <w:trHeight w:val="166"/>
      </w:trPr>
      <w:tc>
        <w:tcPr>
          <w:tcW w:w="2905" w:type="dxa"/>
          <w:shd w:val="clear" w:color="auto" w:fill="8DB3E2"/>
          <w:vAlign w:val="center"/>
        </w:tcPr>
        <w:p w:rsidR="000D1E6E" w:rsidRDefault="000D1E6E" w:rsidP="00CC2385">
          <w:pPr>
            <w:pStyle w:val="Name"/>
            <w:ind w:left="0"/>
          </w:pPr>
          <w:r>
            <w:t>Hanan Ijam</w:t>
          </w:r>
        </w:p>
      </w:tc>
    </w:tr>
  </w:tbl>
  <w:p w:rsidR="000D1E6E" w:rsidRPr="00EA0C28" w:rsidRDefault="000D1E6E" w:rsidP="00EA0C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30" w:type="dxa"/>
      <w:tblInd w:w="-792" w:type="dxa"/>
      <w:tblLook w:val="00A0" w:firstRow="1" w:lastRow="0" w:firstColumn="1" w:lastColumn="0" w:noHBand="0" w:noVBand="0"/>
    </w:tblPr>
    <w:tblGrid>
      <w:gridCol w:w="4410"/>
      <w:gridCol w:w="7020"/>
    </w:tblGrid>
    <w:tr w:rsidR="000D1E6E" w:rsidTr="00CC2385">
      <w:trPr>
        <w:trHeight w:val="1260"/>
      </w:trPr>
      <w:tc>
        <w:tcPr>
          <w:tcW w:w="4410" w:type="dxa"/>
          <w:shd w:val="clear" w:color="auto" w:fill="8DB3E2"/>
          <w:vAlign w:val="center"/>
        </w:tcPr>
        <w:p w:rsidR="000D1E6E" w:rsidRDefault="000D1E6E" w:rsidP="00CC2385">
          <w:pPr>
            <w:pStyle w:val="Name"/>
            <w:ind w:left="0"/>
          </w:pPr>
          <w:r w:rsidRPr="00D74DAB">
            <w:rPr>
              <w:sz w:val="40"/>
              <w:szCs w:val="40"/>
            </w:rPr>
            <w:t>Hanan</w:t>
          </w:r>
          <w:r>
            <w:t xml:space="preserve"> Ijam</w:t>
          </w:r>
        </w:p>
      </w:tc>
      <w:tc>
        <w:tcPr>
          <w:tcW w:w="7020" w:type="dxa"/>
          <w:shd w:val="clear" w:color="auto" w:fill="365F91"/>
          <w:vAlign w:val="center"/>
        </w:tcPr>
        <w:p w:rsidR="000D1E6E" w:rsidRDefault="000D1E6E" w:rsidP="00AC63E8">
          <w:pPr>
            <w:pStyle w:val="Addressandcontact"/>
          </w:pPr>
        </w:p>
      </w:tc>
    </w:tr>
  </w:tbl>
  <w:p w:rsidR="000D1E6E" w:rsidRDefault="000D1E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A6A32"/>
    <w:multiLevelType w:val="hybridMultilevel"/>
    <w:tmpl w:val="C00C2B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3">
    <w:nsid w:val="15A80C33"/>
    <w:multiLevelType w:val="hybridMultilevel"/>
    <w:tmpl w:val="869CB80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5A92C55"/>
    <w:multiLevelType w:val="hybridMultilevel"/>
    <w:tmpl w:val="F5E883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4E2F1C"/>
    <w:multiLevelType w:val="hybridMultilevel"/>
    <w:tmpl w:val="14D0DA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AC6E44"/>
    <w:multiLevelType w:val="hybridMultilevel"/>
    <w:tmpl w:val="FBDA99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514093"/>
    <w:multiLevelType w:val="hybridMultilevel"/>
    <w:tmpl w:val="1D604CD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3417D50"/>
    <w:multiLevelType w:val="hybridMultilevel"/>
    <w:tmpl w:val="5EBE20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338A0"/>
    <w:multiLevelType w:val="hybridMultilevel"/>
    <w:tmpl w:val="DD80FA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EF5A03"/>
    <w:multiLevelType w:val="hybridMultilevel"/>
    <w:tmpl w:val="CF98AD6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5CD36077"/>
    <w:multiLevelType w:val="hybridMultilevel"/>
    <w:tmpl w:val="21E6FBA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E436983"/>
    <w:multiLevelType w:val="hybridMultilevel"/>
    <w:tmpl w:val="0624EC6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A97017A"/>
    <w:multiLevelType w:val="hybridMultilevel"/>
    <w:tmpl w:val="B14E8A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3"/>
  </w:num>
  <w:num w:numId="12">
    <w:abstractNumId w:val="14"/>
  </w:num>
  <w:num w:numId="13">
    <w:abstractNumId w:val="15"/>
  </w:num>
  <w:num w:numId="14">
    <w:abstractNumId w:val="7"/>
  </w:num>
  <w:num w:numId="15">
    <w:abstractNumId w:val="3"/>
  </w:num>
  <w:num w:numId="16">
    <w:abstractNumId w:val="16"/>
  </w:num>
  <w:num w:numId="17">
    <w:abstractNumId w:val="10"/>
  </w:num>
  <w:num w:numId="18">
    <w:abstractNumId w:val="10"/>
  </w:num>
  <w:num w:numId="19">
    <w:abstractNumId w:val="1"/>
  </w:num>
  <w:num w:numId="2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C28"/>
    <w:rsid w:val="000275DF"/>
    <w:rsid w:val="00072B99"/>
    <w:rsid w:val="000A0F74"/>
    <w:rsid w:val="000D1E6E"/>
    <w:rsid w:val="000D4566"/>
    <w:rsid w:val="001461B0"/>
    <w:rsid w:val="00153D08"/>
    <w:rsid w:val="00164B1A"/>
    <w:rsid w:val="0017451D"/>
    <w:rsid w:val="00177DC3"/>
    <w:rsid w:val="001803A7"/>
    <w:rsid w:val="001A3CFC"/>
    <w:rsid w:val="001A6806"/>
    <w:rsid w:val="001E264E"/>
    <w:rsid w:val="00220A55"/>
    <w:rsid w:val="002B3B4D"/>
    <w:rsid w:val="002F75AF"/>
    <w:rsid w:val="002F79C6"/>
    <w:rsid w:val="00314302"/>
    <w:rsid w:val="00346085"/>
    <w:rsid w:val="00360D1F"/>
    <w:rsid w:val="004240A2"/>
    <w:rsid w:val="004249DD"/>
    <w:rsid w:val="00432268"/>
    <w:rsid w:val="004328B6"/>
    <w:rsid w:val="004563AA"/>
    <w:rsid w:val="004626A3"/>
    <w:rsid w:val="00473E9C"/>
    <w:rsid w:val="00497A4D"/>
    <w:rsid w:val="004B4D17"/>
    <w:rsid w:val="004C3758"/>
    <w:rsid w:val="00530968"/>
    <w:rsid w:val="0058339F"/>
    <w:rsid w:val="00584F7C"/>
    <w:rsid w:val="00595605"/>
    <w:rsid w:val="005C008E"/>
    <w:rsid w:val="005C1FCD"/>
    <w:rsid w:val="005C718B"/>
    <w:rsid w:val="005E7421"/>
    <w:rsid w:val="00605A6D"/>
    <w:rsid w:val="006137D7"/>
    <w:rsid w:val="00684624"/>
    <w:rsid w:val="006C0F32"/>
    <w:rsid w:val="007019D7"/>
    <w:rsid w:val="0071197D"/>
    <w:rsid w:val="00714AA8"/>
    <w:rsid w:val="007663C1"/>
    <w:rsid w:val="007D08FD"/>
    <w:rsid w:val="00872F40"/>
    <w:rsid w:val="008776F6"/>
    <w:rsid w:val="008D63E0"/>
    <w:rsid w:val="008D7D2F"/>
    <w:rsid w:val="00906126"/>
    <w:rsid w:val="00932439"/>
    <w:rsid w:val="009571A2"/>
    <w:rsid w:val="009C5202"/>
    <w:rsid w:val="009C72A3"/>
    <w:rsid w:val="009D5BFA"/>
    <w:rsid w:val="00A23886"/>
    <w:rsid w:val="00A4766D"/>
    <w:rsid w:val="00A50279"/>
    <w:rsid w:val="00A52CB9"/>
    <w:rsid w:val="00A56DF8"/>
    <w:rsid w:val="00A8549D"/>
    <w:rsid w:val="00AA3371"/>
    <w:rsid w:val="00AC5DE3"/>
    <w:rsid w:val="00AC63E8"/>
    <w:rsid w:val="00AF5157"/>
    <w:rsid w:val="00B01FD1"/>
    <w:rsid w:val="00B07085"/>
    <w:rsid w:val="00B31CA8"/>
    <w:rsid w:val="00B41BDB"/>
    <w:rsid w:val="00B52A20"/>
    <w:rsid w:val="00B77BAF"/>
    <w:rsid w:val="00B91FF3"/>
    <w:rsid w:val="00BB2152"/>
    <w:rsid w:val="00BB4612"/>
    <w:rsid w:val="00BC07A4"/>
    <w:rsid w:val="00BE1ADC"/>
    <w:rsid w:val="00C74409"/>
    <w:rsid w:val="00CB2FEF"/>
    <w:rsid w:val="00CB31A9"/>
    <w:rsid w:val="00CC2385"/>
    <w:rsid w:val="00D55443"/>
    <w:rsid w:val="00D72A7F"/>
    <w:rsid w:val="00D74DAB"/>
    <w:rsid w:val="00D84CB6"/>
    <w:rsid w:val="00D86B81"/>
    <w:rsid w:val="00DB54F5"/>
    <w:rsid w:val="00DD0DB5"/>
    <w:rsid w:val="00DD437D"/>
    <w:rsid w:val="00DE52C5"/>
    <w:rsid w:val="00E03207"/>
    <w:rsid w:val="00E54B2C"/>
    <w:rsid w:val="00E9093D"/>
    <w:rsid w:val="00EA0C28"/>
    <w:rsid w:val="00EA4629"/>
    <w:rsid w:val="00EB7170"/>
    <w:rsid w:val="00EE1164"/>
    <w:rsid w:val="00EF0D67"/>
    <w:rsid w:val="00F01D47"/>
    <w:rsid w:val="00F35DF6"/>
    <w:rsid w:val="00F91B29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C008E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008E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uiPriority w:val="99"/>
    <w:qFormat/>
    <w:rsid w:val="005C008E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C008E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C008E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C008E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C008E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C008E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C008E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C008E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1B29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Experience Headings Char"/>
    <w:basedOn w:val="DefaultParagraphFont"/>
    <w:link w:val="Heading2"/>
    <w:uiPriority w:val="99"/>
    <w:semiHidden/>
    <w:locked/>
    <w:rsid w:val="00F91B29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91B29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C008E"/>
    <w:rPr>
      <w:rFonts w:ascii="Garamond" w:hAnsi="Garamond" w:cs="Times New Roman"/>
      <w:b/>
      <w:snapToGrid w:val="0"/>
      <w:spacing w:val="10"/>
      <w:sz w:val="48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91B29"/>
    <w:rPr>
      <w:rFonts w:ascii="Calibri" w:hAnsi="Calibri" w:cs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91B29"/>
    <w:rPr>
      <w:rFonts w:ascii="Calibri" w:hAnsi="Calibri" w:cs="Arial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91B29"/>
    <w:rPr>
      <w:rFonts w:ascii="Calibri" w:hAnsi="Calibri" w:cs="Arial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91B29"/>
    <w:rPr>
      <w:rFonts w:ascii="Calibri" w:hAnsi="Calibri" w:cs="Arial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91B29"/>
    <w:rPr>
      <w:rFonts w:ascii="Cambria" w:hAnsi="Cambria" w:cs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5C008E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1B29"/>
    <w:rPr>
      <w:rFonts w:cs="Times New Roman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5C008E"/>
    <w:pPr>
      <w:spacing w:after="6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91B29"/>
    <w:rPr>
      <w:rFonts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5C008E"/>
    <w:rPr>
      <w:rFonts w:cs="Times New Roman"/>
      <w:color w:val="333399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5C008E"/>
    <w:pPr>
      <w:ind w:left="2160" w:hanging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1B29"/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link w:val="NormalWebChar"/>
    <w:uiPriority w:val="99"/>
    <w:semiHidden/>
    <w:rsid w:val="005C008E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5C008E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5C00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C00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99"/>
    <w:rsid w:val="005C008E"/>
    <w:pPr>
      <w:spacing w:after="100"/>
      <w:ind w:left="446"/>
    </w:pPr>
  </w:style>
  <w:style w:type="paragraph" w:customStyle="1" w:styleId="Style1">
    <w:name w:val="Style1"/>
    <w:basedOn w:val="NormalWeb"/>
    <w:link w:val="Style1Char"/>
    <w:uiPriority w:val="99"/>
    <w:rsid w:val="005C008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99"/>
    <w:qFormat/>
    <w:rsid w:val="005C008E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5C008E"/>
    <w:rPr>
      <w:rFonts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uiPriority w:val="99"/>
    <w:locked/>
    <w:rsid w:val="005C008E"/>
    <w:rPr>
      <w:rFonts w:ascii="Garamond" w:hAnsi="Garamond" w:cs="Times New Roman"/>
      <w:caps/>
      <w:sz w:val="24"/>
      <w:szCs w:val="24"/>
    </w:rPr>
  </w:style>
  <w:style w:type="paragraph" w:customStyle="1" w:styleId="Name">
    <w:name w:val="Name"/>
    <w:basedOn w:val="Normal"/>
    <w:link w:val="NameChar"/>
    <w:uiPriority w:val="99"/>
    <w:rsid w:val="005C008E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99"/>
    <w:locked/>
    <w:rsid w:val="005C008E"/>
    <w:rPr>
      <w:rFonts w:ascii="Garamond" w:hAnsi="Garamond" w:cs="Times New Roman"/>
      <w:color w:val="000000"/>
      <w:sz w:val="24"/>
      <w:szCs w:val="24"/>
      <w:lang w:val="en-US" w:eastAsia="en-US" w:bidi="ar-SA"/>
    </w:rPr>
  </w:style>
  <w:style w:type="character" w:customStyle="1" w:styleId="NameChar">
    <w:name w:val="Name Char"/>
    <w:basedOn w:val="Heading4Char"/>
    <w:link w:val="Name"/>
    <w:uiPriority w:val="99"/>
    <w:locked/>
    <w:rsid w:val="005C008E"/>
    <w:rPr>
      <w:rFonts w:ascii="Garamond" w:hAnsi="Garamond" w:cs="Times New Roman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uiPriority w:val="99"/>
    <w:rsid w:val="005C008E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paragraph" w:styleId="Header">
    <w:name w:val="header"/>
    <w:basedOn w:val="Normal"/>
    <w:link w:val="HeaderChar"/>
    <w:uiPriority w:val="99"/>
    <w:rsid w:val="005C00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1B29"/>
    <w:rPr>
      <w:rFonts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5C008E"/>
    <w:pPr>
      <w:jc w:val="center"/>
    </w:pPr>
  </w:style>
  <w:style w:type="character" w:customStyle="1" w:styleId="FooterChar">
    <w:name w:val="Footer Char"/>
    <w:basedOn w:val="ProfileCharChar"/>
    <w:link w:val="Footer"/>
    <w:uiPriority w:val="99"/>
    <w:locked/>
    <w:rsid w:val="005C008E"/>
    <w:rPr>
      <w:rFonts w:cs="Times New Roman"/>
    </w:rPr>
  </w:style>
  <w:style w:type="character" w:customStyle="1" w:styleId="ProfileCharChar">
    <w:name w:val="Profile Char Char"/>
    <w:basedOn w:val="DefaultParagraphFont"/>
    <w:link w:val="Profile"/>
    <w:uiPriority w:val="99"/>
    <w:locked/>
    <w:rsid w:val="005C008E"/>
    <w:rPr>
      <w:rFonts w:cs="Times New Roman"/>
    </w:rPr>
  </w:style>
  <w:style w:type="table" w:styleId="TableGrid">
    <w:name w:val="Table Grid"/>
    <w:basedOn w:val="TableNormal"/>
    <w:uiPriority w:val="99"/>
    <w:rsid w:val="005C008E"/>
    <w:pPr>
      <w:spacing w:after="0" w:line="240" w:lineRule="auto"/>
    </w:pPr>
    <w:rPr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5C008E"/>
    <w:rPr>
      <w:rFonts w:cs="Times New Roman"/>
    </w:rPr>
  </w:style>
  <w:style w:type="paragraph" w:customStyle="1" w:styleId="ContactInfo">
    <w:name w:val="Contact Info"/>
    <w:basedOn w:val="Normal"/>
    <w:autoRedefine/>
    <w:uiPriority w:val="99"/>
    <w:rsid w:val="005C008E"/>
    <w:pPr>
      <w:framePr w:wrap="around" w:vAnchor="text" w:hAnchor="text" w:y="1"/>
    </w:pPr>
  </w:style>
  <w:style w:type="paragraph" w:customStyle="1" w:styleId="BulletedIndent">
    <w:name w:val="Bulleted Indent"/>
    <w:basedOn w:val="Normal"/>
    <w:uiPriority w:val="99"/>
    <w:rsid w:val="005C008E"/>
    <w:pPr>
      <w:numPr>
        <w:ilvl w:val="1"/>
        <w:numId w:val="1"/>
      </w:numPr>
    </w:pPr>
  </w:style>
  <w:style w:type="paragraph" w:customStyle="1" w:styleId="Spacing">
    <w:name w:val="Spacing"/>
    <w:basedOn w:val="Normal"/>
    <w:uiPriority w:val="99"/>
    <w:rsid w:val="005C008E"/>
    <w:rPr>
      <w:sz w:val="14"/>
      <w:szCs w:val="14"/>
    </w:rPr>
  </w:style>
  <w:style w:type="paragraph" w:customStyle="1" w:styleId="SubmitResume">
    <w:name w:val="Submit Resume"/>
    <w:basedOn w:val="Normal"/>
    <w:uiPriority w:val="99"/>
    <w:rsid w:val="005C008E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uiPriority w:val="99"/>
    <w:rsid w:val="005C008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uiPriority w:val="99"/>
    <w:rsid w:val="005C008E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C0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08E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uiPriority w:val="99"/>
    <w:rsid w:val="005C008E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uiPriority w:val="99"/>
    <w:rsid w:val="005C008E"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uiPriority w:val="99"/>
    <w:rsid w:val="005C008E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uiPriority w:val="99"/>
    <w:rsid w:val="005C008E"/>
    <w:pPr>
      <w:jc w:val="right"/>
    </w:pPr>
  </w:style>
  <w:style w:type="character" w:styleId="FollowedHyperlink">
    <w:name w:val="FollowedHyperlink"/>
    <w:basedOn w:val="DefaultParagraphFont"/>
    <w:uiPriority w:val="99"/>
    <w:semiHidden/>
    <w:rsid w:val="005C008E"/>
    <w:rPr>
      <w:rFonts w:cs="Times New Roman"/>
      <w:color w:val="800080"/>
      <w:u w:val="single"/>
    </w:rPr>
  </w:style>
  <w:style w:type="paragraph" w:customStyle="1" w:styleId="DetailBullets">
    <w:name w:val="Detail Bullets"/>
    <w:basedOn w:val="Normal"/>
    <w:uiPriority w:val="99"/>
    <w:rsid w:val="005C008E"/>
    <w:pPr>
      <w:numPr>
        <w:numId w:val="5"/>
      </w:numPr>
      <w:ind w:left="1800"/>
    </w:pPr>
  </w:style>
  <w:style w:type="numbering" w:customStyle="1" w:styleId="BulletedList">
    <w:name w:val="Bulleted List"/>
    <w:rsid w:val="004240A2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anijam@hot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maralnasseri@hot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nasseri\Downloads\TS101953378%20(1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TS101953378 (1)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Hewlett-Packard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aalnasseri</dc:creator>
  <cp:lastModifiedBy>Admin</cp:lastModifiedBy>
  <cp:revision>2</cp:revision>
  <cp:lastPrinted>2011-01-09T06:38:00Z</cp:lastPrinted>
  <dcterms:created xsi:type="dcterms:W3CDTF">2015-05-06T13:41:00Z</dcterms:created>
  <dcterms:modified xsi:type="dcterms:W3CDTF">2015-05-06T13:41:00Z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TC101953378</vt:lpwstr>
  </property>
</Properties>
</file>